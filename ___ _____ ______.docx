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037" w:rsidRPr="00976C25" w:rsidRDefault="008C0037" w:rsidP="00976C25">
      <w:pPr>
        <w:pStyle w:val="a8"/>
        <w:pBdr>
          <w:bottom w:val="single" w:sz="4" w:space="1" w:color="auto"/>
        </w:pBdr>
        <w:bidi/>
        <w:spacing w:before="100" w:beforeAutospacing="1" w:after="100" w:afterAutospacing="1"/>
        <w:ind w:left="6367"/>
        <w:rPr>
          <w:rFonts w:ascii="ae_AlMateen" w:hAnsi="ae_AlMateen" w:cs="ae_AlMateen"/>
          <w:sz w:val="28"/>
          <w:szCs w:val="28"/>
          <w:rtl/>
        </w:rPr>
      </w:pPr>
      <w:r w:rsidRPr="00976C25">
        <w:rPr>
          <w:rFonts w:ascii="ae_AlMateen" w:hAnsi="ae_AlMateen" w:cs="ae_AlMateen" w:hint="cs"/>
          <w:sz w:val="28"/>
          <w:szCs w:val="28"/>
          <w:rtl/>
        </w:rPr>
        <w:t xml:space="preserve">الموضوع: </w:t>
      </w:r>
      <w:r w:rsidR="00B73713" w:rsidRPr="00976C25">
        <w:rPr>
          <w:rFonts w:ascii="ae_AlMateen" w:hAnsi="ae_AlMateen" w:cs="ae_AlMateen" w:hint="cs"/>
          <w:sz w:val="28"/>
          <w:szCs w:val="28"/>
          <w:rtl/>
        </w:rPr>
        <w:t>الانضمام لفريق المواهب الوطنية</w:t>
      </w:r>
      <w:r w:rsidR="001C1445" w:rsidRPr="00976C25">
        <w:rPr>
          <w:rFonts w:ascii="ae_AlMateen" w:hAnsi="ae_AlMateen" w:cs="ae_AlMateen"/>
          <w:sz w:val="28"/>
          <w:szCs w:val="28"/>
        </w:rPr>
        <w:t xml:space="preserve"> </w:t>
      </w:r>
      <w:r w:rsidRPr="00976C25">
        <w:rPr>
          <w:rFonts w:ascii="ae_AlMateen" w:hAnsi="ae_AlMateen" w:cs="ae_AlMateen" w:hint="cs"/>
          <w:sz w:val="28"/>
          <w:szCs w:val="28"/>
          <w:rtl/>
        </w:rPr>
        <w:t xml:space="preserve"> </w:t>
      </w:r>
    </w:p>
    <w:p w:rsidR="008C0037" w:rsidRPr="00976C25" w:rsidRDefault="008C0037" w:rsidP="00E64099">
      <w:pPr>
        <w:pStyle w:val="a8"/>
        <w:bidi/>
        <w:spacing w:after="100" w:afterAutospacing="1"/>
        <w:ind w:left="36"/>
        <w:rPr>
          <w:rFonts w:ascii="ae_AlMohanad" w:hAnsi="ae_AlMohanad" w:cs="ae_AlMohanad"/>
          <w:sz w:val="2"/>
          <w:szCs w:val="2"/>
        </w:rPr>
      </w:pPr>
    </w:p>
    <w:p w:rsidR="00E64099" w:rsidRPr="00976C25" w:rsidRDefault="00E64099" w:rsidP="008C0037">
      <w:pPr>
        <w:pStyle w:val="a8"/>
        <w:bidi/>
        <w:spacing w:after="100" w:afterAutospacing="1"/>
        <w:ind w:left="36"/>
        <w:rPr>
          <w:rFonts w:ascii="ae_AlMohanad" w:hAnsi="ae_AlMohanad" w:cs="ae_AlMohanad"/>
          <w:sz w:val="28"/>
          <w:szCs w:val="28"/>
          <w:rtl/>
        </w:rPr>
      </w:pPr>
      <w:r w:rsidRPr="00976C25">
        <w:rPr>
          <w:rFonts w:ascii="ae_AlMohanad" w:hAnsi="ae_AlMohanad" w:cs="ae_AlMohanad"/>
          <w:sz w:val="28"/>
          <w:szCs w:val="28"/>
          <w:rtl/>
        </w:rPr>
        <w:fldChar w:fldCharType="begin"/>
      </w:r>
      <w:r w:rsidRPr="00976C25">
        <w:rPr>
          <w:rFonts w:ascii="ae_AlMohanad" w:hAnsi="ae_AlMohanad" w:cs="ae_AlMohanad"/>
          <w:sz w:val="28"/>
          <w:szCs w:val="28"/>
          <w:rtl/>
        </w:rPr>
        <w:instrText xml:space="preserve"> </w:instrText>
      </w:r>
      <w:r w:rsidRPr="00976C25">
        <w:rPr>
          <w:rFonts w:ascii="ae_AlMohanad" w:hAnsi="ae_AlMohanad" w:cs="ae_AlMohanad" w:hint="cs"/>
          <w:sz w:val="28"/>
          <w:szCs w:val="28"/>
        </w:rPr>
        <w:instrText>DATE</w:instrText>
      </w:r>
      <w:r w:rsidRPr="00976C25">
        <w:rPr>
          <w:rFonts w:ascii="ae_AlMohanad" w:hAnsi="ae_AlMohanad" w:cs="ae_AlMohanad" w:hint="cs"/>
          <w:sz w:val="28"/>
          <w:szCs w:val="28"/>
          <w:rtl/>
        </w:rPr>
        <w:instrText xml:space="preserve"> \@ "</w:instrText>
      </w:r>
      <w:r w:rsidRPr="00976C25">
        <w:rPr>
          <w:rFonts w:ascii="ae_AlMohanad" w:hAnsi="ae_AlMohanad" w:cs="ae_AlMohanad" w:hint="cs"/>
          <w:sz w:val="28"/>
          <w:szCs w:val="28"/>
        </w:rPr>
        <w:instrText>dd MMMM, yyyy" \h</w:instrText>
      </w:r>
      <w:r w:rsidRPr="00976C25">
        <w:rPr>
          <w:rFonts w:ascii="ae_AlMohanad" w:hAnsi="ae_AlMohanad" w:cs="ae_AlMohanad"/>
          <w:sz w:val="28"/>
          <w:szCs w:val="28"/>
          <w:rtl/>
        </w:rPr>
        <w:instrText xml:space="preserve"> </w:instrText>
      </w:r>
      <w:r w:rsidRPr="00976C25">
        <w:rPr>
          <w:rFonts w:ascii="ae_AlMohanad" w:hAnsi="ae_AlMohanad" w:cs="ae_AlMohanad"/>
          <w:sz w:val="28"/>
          <w:szCs w:val="28"/>
          <w:rtl/>
        </w:rPr>
        <w:fldChar w:fldCharType="separate"/>
      </w:r>
      <w:r w:rsidR="0095210A">
        <w:rPr>
          <w:rFonts w:hint="cs"/>
          <w:noProof/>
          <w:sz w:val="28"/>
          <w:szCs w:val="28"/>
          <w:rtl/>
        </w:rPr>
        <w:t>‏</w:t>
      </w:r>
      <w:r w:rsidR="0095210A">
        <w:rPr>
          <w:rFonts w:ascii="ae_AlMohanad" w:hAnsi="ae_AlMohanad" w:cs="ae_AlMohanad"/>
          <w:noProof/>
          <w:sz w:val="28"/>
          <w:szCs w:val="28"/>
          <w:rtl/>
        </w:rPr>
        <w:t>10</w:t>
      </w:r>
      <w:r w:rsidR="0095210A">
        <w:rPr>
          <w:rFonts w:hint="cs"/>
          <w:noProof/>
          <w:sz w:val="28"/>
          <w:szCs w:val="28"/>
          <w:rtl/>
        </w:rPr>
        <w:t>‏</w:t>
      </w:r>
      <w:r w:rsidR="0095210A">
        <w:rPr>
          <w:rFonts w:ascii="ae_AlMohanad" w:hAnsi="ae_AlMohanad" w:cs="ae_AlMohanad"/>
          <w:noProof/>
          <w:sz w:val="28"/>
          <w:szCs w:val="28"/>
          <w:rtl/>
        </w:rPr>
        <w:t xml:space="preserve"> </w:t>
      </w:r>
      <w:r w:rsidR="0095210A">
        <w:rPr>
          <w:rFonts w:ascii="ae_AlMohanad" w:hAnsi="ae_AlMohanad" w:cs="ae_AlMohanad" w:hint="cs"/>
          <w:noProof/>
          <w:sz w:val="28"/>
          <w:szCs w:val="28"/>
          <w:rtl/>
        </w:rPr>
        <w:t>شوال</w:t>
      </w:r>
      <w:r w:rsidR="0095210A">
        <w:rPr>
          <w:rFonts w:hint="cs"/>
          <w:noProof/>
          <w:sz w:val="28"/>
          <w:szCs w:val="28"/>
          <w:rtl/>
        </w:rPr>
        <w:t>‏</w:t>
      </w:r>
      <w:r w:rsidR="0095210A">
        <w:rPr>
          <w:rFonts w:ascii="ae_AlMohanad" w:hAnsi="ae_AlMohanad" w:cs="ae_AlMohanad" w:hint="cs"/>
          <w:noProof/>
          <w:sz w:val="28"/>
          <w:szCs w:val="28"/>
          <w:rtl/>
        </w:rPr>
        <w:t>،</w:t>
      </w:r>
      <w:r w:rsidR="0095210A">
        <w:rPr>
          <w:rFonts w:ascii="ae_AlMohanad" w:hAnsi="ae_AlMohanad" w:cs="ae_AlMohanad"/>
          <w:noProof/>
          <w:sz w:val="28"/>
          <w:szCs w:val="28"/>
          <w:rtl/>
        </w:rPr>
        <w:t xml:space="preserve"> 1438</w:t>
      </w:r>
      <w:r w:rsidRPr="00976C25">
        <w:rPr>
          <w:rFonts w:ascii="ae_AlMohanad" w:hAnsi="ae_AlMohanad" w:cs="ae_AlMohanad"/>
          <w:sz w:val="28"/>
          <w:szCs w:val="28"/>
          <w:rtl/>
        </w:rPr>
        <w:fldChar w:fldCharType="end"/>
      </w:r>
      <w:r w:rsidRPr="00976C25">
        <w:rPr>
          <w:rFonts w:ascii="ae_AlMohanad" w:hAnsi="ae_AlMohanad" w:cs="ae_AlMohanad" w:hint="cs"/>
          <w:sz w:val="28"/>
          <w:szCs w:val="28"/>
          <w:rtl/>
        </w:rPr>
        <w:t>هـ</w:t>
      </w:r>
    </w:p>
    <w:p w:rsidR="00E64099" w:rsidRPr="00976C25" w:rsidRDefault="00E64099" w:rsidP="00E64099">
      <w:pPr>
        <w:pStyle w:val="a8"/>
        <w:bidi/>
        <w:spacing w:after="100" w:afterAutospacing="1"/>
        <w:ind w:left="36"/>
        <w:rPr>
          <w:rFonts w:ascii="ae_AlMohanad" w:hAnsi="ae_AlMohanad" w:cs="ae_AlMohanad"/>
          <w:sz w:val="28"/>
          <w:szCs w:val="28"/>
          <w:rtl/>
        </w:rPr>
      </w:pPr>
      <w:r w:rsidRPr="00976C25">
        <w:rPr>
          <w:rFonts w:ascii="ae_AlMohanad" w:hAnsi="ae_AlMohanad" w:cs="ae_AlMohanad"/>
          <w:sz w:val="28"/>
          <w:szCs w:val="28"/>
          <w:rtl/>
        </w:rPr>
        <w:fldChar w:fldCharType="begin"/>
      </w:r>
      <w:r w:rsidRPr="00976C25">
        <w:rPr>
          <w:rFonts w:ascii="ae_AlMohanad" w:hAnsi="ae_AlMohanad" w:cs="ae_AlMohanad"/>
          <w:sz w:val="28"/>
          <w:szCs w:val="28"/>
          <w:rtl/>
        </w:rPr>
        <w:instrText xml:space="preserve"> </w:instrText>
      </w:r>
      <w:r w:rsidRPr="00976C25">
        <w:rPr>
          <w:rFonts w:ascii="ae_AlMohanad" w:hAnsi="ae_AlMohanad" w:cs="ae_AlMohanad" w:hint="cs"/>
          <w:sz w:val="28"/>
          <w:szCs w:val="28"/>
        </w:rPr>
        <w:instrText>DATE</w:instrText>
      </w:r>
      <w:r w:rsidRPr="00976C25">
        <w:rPr>
          <w:rFonts w:ascii="ae_AlMohanad" w:hAnsi="ae_AlMohanad" w:cs="ae_AlMohanad" w:hint="cs"/>
          <w:sz w:val="28"/>
          <w:szCs w:val="28"/>
          <w:rtl/>
        </w:rPr>
        <w:instrText xml:space="preserve"> \@ "</w:instrText>
      </w:r>
      <w:r w:rsidRPr="00976C25">
        <w:rPr>
          <w:rFonts w:ascii="ae_AlMohanad" w:hAnsi="ae_AlMohanad" w:cs="ae_AlMohanad" w:hint="cs"/>
          <w:sz w:val="28"/>
          <w:szCs w:val="28"/>
        </w:rPr>
        <w:instrText>dd MMMM, yyyy</w:instrText>
      </w:r>
      <w:r w:rsidRPr="00976C25">
        <w:rPr>
          <w:rFonts w:ascii="ae_AlMohanad" w:hAnsi="ae_AlMohanad" w:cs="ae_AlMohanad" w:hint="cs"/>
          <w:sz w:val="28"/>
          <w:szCs w:val="28"/>
          <w:rtl/>
        </w:rPr>
        <w:instrText>"</w:instrText>
      </w:r>
      <w:r w:rsidRPr="00976C25">
        <w:rPr>
          <w:rFonts w:ascii="ae_AlMohanad" w:hAnsi="ae_AlMohanad" w:cs="ae_AlMohanad"/>
          <w:sz w:val="28"/>
          <w:szCs w:val="28"/>
          <w:rtl/>
        </w:rPr>
        <w:instrText xml:space="preserve"> </w:instrText>
      </w:r>
      <w:r w:rsidRPr="00976C25">
        <w:rPr>
          <w:rFonts w:ascii="ae_AlMohanad" w:hAnsi="ae_AlMohanad" w:cs="ae_AlMohanad"/>
          <w:sz w:val="28"/>
          <w:szCs w:val="28"/>
          <w:rtl/>
        </w:rPr>
        <w:fldChar w:fldCharType="separate"/>
      </w:r>
      <w:r w:rsidR="0095210A">
        <w:rPr>
          <w:rFonts w:hint="cs"/>
          <w:noProof/>
          <w:sz w:val="28"/>
          <w:szCs w:val="28"/>
          <w:rtl/>
        </w:rPr>
        <w:t>‏</w:t>
      </w:r>
      <w:r w:rsidR="0095210A">
        <w:rPr>
          <w:rFonts w:ascii="ae_AlMohanad" w:hAnsi="ae_AlMohanad" w:cs="ae_AlMohanad"/>
          <w:noProof/>
          <w:sz w:val="28"/>
          <w:szCs w:val="28"/>
          <w:rtl/>
        </w:rPr>
        <w:t>04</w:t>
      </w:r>
      <w:r w:rsidR="0095210A">
        <w:rPr>
          <w:rFonts w:hint="cs"/>
          <w:noProof/>
          <w:sz w:val="28"/>
          <w:szCs w:val="28"/>
          <w:rtl/>
        </w:rPr>
        <w:t>‏</w:t>
      </w:r>
      <w:r w:rsidR="0095210A">
        <w:rPr>
          <w:rFonts w:ascii="ae_AlMohanad" w:hAnsi="ae_AlMohanad" w:cs="ae_AlMohanad"/>
          <w:noProof/>
          <w:sz w:val="28"/>
          <w:szCs w:val="28"/>
          <w:rtl/>
        </w:rPr>
        <w:t xml:space="preserve"> </w:t>
      </w:r>
      <w:r w:rsidR="0095210A">
        <w:rPr>
          <w:rFonts w:ascii="ae_AlMohanad" w:hAnsi="ae_AlMohanad" w:cs="ae_AlMohanad" w:hint="cs"/>
          <w:noProof/>
          <w:sz w:val="28"/>
          <w:szCs w:val="28"/>
          <w:rtl/>
        </w:rPr>
        <w:t>يوليو</w:t>
      </w:r>
      <w:r w:rsidR="0095210A">
        <w:rPr>
          <w:rFonts w:hint="cs"/>
          <w:noProof/>
          <w:sz w:val="28"/>
          <w:szCs w:val="28"/>
          <w:rtl/>
        </w:rPr>
        <w:t>‏</w:t>
      </w:r>
      <w:r w:rsidR="0095210A">
        <w:rPr>
          <w:rFonts w:ascii="ae_AlMohanad" w:hAnsi="ae_AlMohanad" w:cs="ae_AlMohanad" w:hint="cs"/>
          <w:noProof/>
          <w:sz w:val="28"/>
          <w:szCs w:val="28"/>
          <w:rtl/>
        </w:rPr>
        <w:t>،</w:t>
      </w:r>
      <w:r w:rsidR="0095210A">
        <w:rPr>
          <w:rFonts w:ascii="ae_AlMohanad" w:hAnsi="ae_AlMohanad" w:cs="ae_AlMohanad"/>
          <w:noProof/>
          <w:sz w:val="28"/>
          <w:szCs w:val="28"/>
          <w:rtl/>
        </w:rPr>
        <w:t xml:space="preserve"> 2017</w:t>
      </w:r>
      <w:r w:rsidRPr="00976C25">
        <w:rPr>
          <w:rFonts w:ascii="ae_AlMohanad" w:hAnsi="ae_AlMohanad" w:cs="ae_AlMohanad"/>
          <w:sz w:val="28"/>
          <w:szCs w:val="28"/>
          <w:rtl/>
        </w:rPr>
        <w:fldChar w:fldCharType="end"/>
      </w:r>
      <w:r w:rsidRPr="00976C25">
        <w:rPr>
          <w:rFonts w:ascii="ae_AlMohanad" w:hAnsi="ae_AlMohanad" w:cs="ae_AlMohanad" w:hint="cs"/>
          <w:sz w:val="28"/>
          <w:szCs w:val="28"/>
          <w:rtl/>
        </w:rPr>
        <w:t>م</w:t>
      </w:r>
    </w:p>
    <w:p w:rsidR="00B73713" w:rsidRPr="00976C25" w:rsidRDefault="00B73713" w:rsidP="00E16758">
      <w:pPr>
        <w:bidi/>
        <w:ind w:left="-1" w:firstLine="1"/>
        <w:rPr>
          <w:rFonts w:ascii="ae_AlMohanad" w:hAnsi="ae_AlMohanad" w:cs="ae_AlMohanad"/>
          <w:sz w:val="28"/>
          <w:szCs w:val="28"/>
          <w:rtl/>
        </w:rPr>
      </w:pPr>
      <w:r w:rsidRPr="00B73713">
        <w:rPr>
          <w:rFonts w:ascii="ae_AlMohanad" w:hAnsi="ae_AlMohanad" w:cs="ae_AlMohanad"/>
          <w:sz w:val="32"/>
          <w:szCs w:val="32"/>
          <w:rtl/>
        </w:rPr>
        <w:tab/>
      </w:r>
      <w:r w:rsidR="00E919C9">
        <w:rPr>
          <w:rFonts w:ascii="ae_AlMohanad" w:hAnsi="ae_AlMohanad" w:cs="ae_AlMohanad"/>
          <w:sz w:val="32"/>
          <w:szCs w:val="32"/>
          <w:rtl/>
        </w:rPr>
        <w:tab/>
      </w:r>
      <w:r w:rsidR="00E919C9">
        <w:rPr>
          <w:rFonts w:ascii="ae_AlMohanad" w:hAnsi="ae_AlMohanad" w:cs="ae_AlMohanad"/>
          <w:sz w:val="32"/>
          <w:szCs w:val="32"/>
          <w:rtl/>
        </w:rPr>
        <w:tab/>
      </w:r>
      <w:r w:rsidRPr="00A9757A">
        <w:rPr>
          <w:rFonts w:ascii="ae_AlMateen" w:hAnsi="ae_AlMateen" w:cs="ae_AlMateen"/>
          <w:sz w:val="28"/>
          <w:szCs w:val="28"/>
          <w:rtl/>
        </w:rPr>
        <w:t>الأستاذ</w:t>
      </w:r>
      <w:r w:rsidR="0062571D" w:rsidRPr="00A9757A">
        <w:rPr>
          <w:rFonts w:ascii="ae_AlMateen" w:hAnsi="ae_AlMateen" w:cs="ae_AlMateen" w:hint="cs"/>
          <w:sz w:val="28"/>
          <w:szCs w:val="28"/>
          <w:rtl/>
        </w:rPr>
        <w:t>/</w:t>
      </w:r>
      <w:r w:rsidR="00B53D1F">
        <w:rPr>
          <w:rFonts w:ascii="ae_AlMateen" w:hAnsi="ae_AlMateen" w:cs="ae_AlMateen" w:hint="cs"/>
          <w:sz w:val="28"/>
          <w:szCs w:val="28"/>
          <w:rtl/>
        </w:rPr>
        <w:t>ة:</w:t>
      </w:r>
      <w:r w:rsidR="0062571D" w:rsidRPr="00976C25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95210A" w:rsidRPr="0097169E">
        <w:rPr>
          <w:rFonts w:ascii="ae_AlMohanad" w:hAnsi="ae_AlMohanad" w:cs="ae_AlMohanad"/>
          <w:noProof/>
          <w:sz w:val="28"/>
          <w:szCs w:val="28"/>
          <w:rtl/>
        </w:rPr>
        <w:t>رفيدة علي عمر باقدو</w:t>
      </w:r>
    </w:p>
    <w:p w:rsidR="00DD7E09" w:rsidRDefault="00B73713" w:rsidP="00252336">
      <w:pPr>
        <w:bidi/>
        <w:ind w:left="-1" w:firstLine="361"/>
        <w:jc w:val="both"/>
        <w:rPr>
          <w:rFonts w:ascii="ae_AlMohanad" w:hAnsi="ae_AlMohanad" w:cs="ae_AlMohanad"/>
          <w:sz w:val="26"/>
          <w:szCs w:val="26"/>
          <w:rtl/>
        </w:rPr>
      </w:pPr>
      <w:r w:rsidRPr="00E547C2">
        <w:rPr>
          <w:rFonts w:ascii="ae_AlMohanad" w:hAnsi="ae_AlMohanad" w:cs="ae_AlMohanad"/>
          <w:sz w:val="26"/>
          <w:szCs w:val="26"/>
          <w:rtl/>
        </w:rPr>
        <w:t xml:space="preserve">سعياً منا في </w:t>
      </w:r>
      <w:r w:rsidR="00500985" w:rsidRPr="00E547C2">
        <w:rPr>
          <w:rFonts w:ascii="ae_AlMohanad" w:hAnsi="ae_AlMohanad" w:cs="ae_AlMohanad" w:hint="cs"/>
          <w:sz w:val="26"/>
          <w:szCs w:val="26"/>
          <w:rtl/>
        </w:rPr>
        <w:t>المواهب الوطنية</w:t>
      </w:r>
      <w:r w:rsidRPr="00E547C2">
        <w:rPr>
          <w:rFonts w:ascii="ae_AlMohanad" w:hAnsi="ae_AlMohanad" w:cs="ae_AlMohanad"/>
          <w:sz w:val="26"/>
          <w:szCs w:val="26"/>
          <w:rtl/>
        </w:rPr>
        <w:t xml:space="preserve"> لضم الكفاءات الوطنية المتميزة والواعدة للمساهمة في تشغيل </w:t>
      </w:r>
      <w:r w:rsidR="00252336">
        <w:rPr>
          <w:rFonts w:ascii="ae_AlMohanad" w:hAnsi="ae_AlMohanad" w:cs="ae_AlMohanad" w:hint="cs"/>
          <w:sz w:val="26"/>
          <w:szCs w:val="26"/>
          <w:rtl/>
        </w:rPr>
        <w:t>برنامج سابك الصيفي</w:t>
      </w:r>
      <w:r w:rsidR="00057D81">
        <w:rPr>
          <w:rFonts w:ascii="ae_AlMohanad" w:hAnsi="ae_AlMohanad" w:cs="ae_AlMohanad" w:hint="cs"/>
          <w:sz w:val="26"/>
          <w:szCs w:val="26"/>
          <w:rtl/>
        </w:rPr>
        <w:t xml:space="preserve"> </w:t>
      </w:r>
      <w:r w:rsidRPr="00E547C2">
        <w:rPr>
          <w:rFonts w:ascii="ae_AlMohanad" w:hAnsi="ae_AlMohanad" w:cs="ae_AlMohanad"/>
          <w:sz w:val="26"/>
          <w:szCs w:val="26"/>
          <w:rtl/>
        </w:rPr>
        <w:t>والوصول برسالته للمجتمع، يسرنا أن نتقدم</w:t>
      </w:r>
      <w:r w:rsidRPr="00E547C2">
        <w:rPr>
          <w:rFonts w:ascii="ae_AlMohanad" w:hAnsi="ae_AlMohanad" w:cs="ae_AlMohanad" w:hint="cs"/>
          <w:sz w:val="26"/>
          <w:szCs w:val="26"/>
          <w:rtl/>
        </w:rPr>
        <w:t xml:space="preserve"> </w:t>
      </w:r>
      <w:r w:rsidRPr="00E547C2">
        <w:rPr>
          <w:rFonts w:ascii="ae_AlMohanad" w:hAnsi="ae_AlMohanad" w:cs="ae_AlMohanad"/>
          <w:sz w:val="26"/>
          <w:szCs w:val="26"/>
          <w:rtl/>
        </w:rPr>
        <w:t xml:space="preserve">إليك بهذا العرض </w:t>
      </w:r>
      <w:r w:rsidR="00E33634" w:rsidRPr="00E547C2">
        <w:rPr>
          <w:rFonts w:ascii="ae_AlMohanad" w:hAnsi="ae_AlMohanad" w:cs="ae_AlMohanad" w:hint="cs"/>
          <w:sz w:val="26"/>
          <w:szCs w:val="26"/>
          <w:rtl/>
        </w:rPr>
        <w:t>الوظيفي.</w:t>
      </w:r>
    </w:p>
    <w:p w:rsidR="008741D3" w:rsidRPr="00E547C2" w:rsidRDefault="00B73713" w:rsidP="00E16758">
      <w:pPr>
        <w:numPr>
          <w:ilvl w:val="0"/>
          <w:numId w:val="32"/>
        </w:numPr>
        <w:bidi/>
        <w:jc w:val="both"/>
        <w:rPr>
          <w:rFonts w:ascii="ae_AlMohanad" w:hAnsi="ae_AlMohanad" w:cs="ae_AlMohanad"/>
          <w:sz w:val="26"/>
          <w:szCs w:val="26"/>
        </w:rPr>
      </w:pPr>
      <w:r w:rsidRPr="00E547C2">
        <w:rPr>
          <w:rFonts w:ascii="ae_AlMohanad" w:hAnsi="ae_AlMohanad" w:cs="ae_AlMohanad"/>
          <w:sz w:val="26"/>
          <w:szCs w:val="26"/>
          <w:rtl/>
        </w:rPr>
        <w:t xml:space="preserve">المسمى </w:t>
      </w:r>
      <w:r w:rsidR="008741D3" w:rsidRPr="00E547C2">
        <w:rPr>
          <w:rFonts w:ascii="ae_AlMohanad" w:hAnsi="ae_AlMohanad" w:cs="ae_AlMohanad" w:hint="cs"/>
          <w:sz w:val="26"/>
          <w:szCs w:val="26"/>
          <w:rtl/>
        </w:rPr>
        <w:t xml:space="preserve">الوظيفي: </w:t>
      </w:r>
      <w:r w:rsidR="0095210A" w:rsidRPr="0097169E">
        <w:rPr>
          <w:rFonts w:ascii="ae_AlMohanad" w:hAnsi="ae_AlMohanad" w:cs="ae_AlMohanad"/>
          <w:noProof/>
          <w:sz w:val="26"/>
          <w:szCs w:val="26"/>
          <w:rtl/>
        </w:rPr>
        <w:t>مدرب تطبيقات الهواتف الذكية</w:t>
      </w:r>
    </w:p>
    <w:p w:rsidR="00B73713" w:rsidRPr="00E547C2" w:rsidRDefault="00B73713" w:rsidP="006717DB">
      <w:pPr>
        <w:numPr>
          <w:ilvl w:val="0"/>
          <w:numId w:val="32"/>
        </w:numPr>
        <w:bidi/>
        <w:jc w:val="both"/>
        <w:rPr>
          <w:rFonts w:ascii="ae_AlMohanad" w:hAnsi="ae_AlMohanad" w:cs="ae_AlMohanad"/>
          <w:sz w:val="26"/>
          <w:szCs w:val="26"/>
        </w:rPr>
      </w:pPr>
      <w:r w:rsidRPr="00E547C2">
        <w:rPr>
          <w:rFonts w:ascii="ae_AlMohanad" w:hAnsi="ae_AlMohanad" w:cs="ae_AlMohanad"/>
          <w:sz w:val="26"/>
          <w:szCs w:val="26"/>
          <w:rtl/>
        </w:rPr>
        <w:t xml:space="preserve">الراتب </w:t>
      </w:r>
      <w:r w:rsidR="006821A5">
        <w:rPr>
          <w:rFonts w:ascii="ae_AlMohanad" w:hAnsi="ae_AlMohanad" w:cs="ae_AlMohanad" w:hint="cs"/>
          <w:sz w:val="26"/>
          <w:szCs w:val="26"/>
          <w:rtl/>
        </w:rPr>
        <w:t>الإجمالي</w:t>
      </w:r>
      <w:r w:rsidR="006821A5" w:rsidRPr="00E547C2">
        <w:rPr>
          <w:rFonts w:ascii="ae_AlMohanad" w:hAnsi="ae_AlMohanad" w:cs="ae_AlMohanad" w:hint="cs"/>
          <w:sz w:val="26"/>
          <w:szCs w:val="26"/>
          <w:rtl/>
        </w:rPr>
        <w:t>:</w:t>
      </w:r>
      <w:r w:rsidR="00824AC8">
        <w:rPr>
          <w:rFonts w:ascii="ae_AlMohanad" w:hAnsi="ae_AlMohanad" w:cs="ae_AlMohanad" w:hint="cs"/>
          <w:sz w:val="26"/>
          <w:szCs w:val="26"/>
          <w:rtl/>
        </w:rPr>
        <w:t xml:space="preserve"> </w:t>
      </w:r>
      <w:r w:rsidR="0095210A" w:rsidRPr="0097169E">
        <w:rPr>
          <w:rFonts w:ascii="ae_AlMohanad" w:hAnsi="ae_AlMohanad" w:cs="ae_AlMohanad"/>
          <w:noProof/>
          <w:sz w:val="26"/>
          <w:szCs w:val="26"/>
        </w:rPr>
        <w:t>6000</w:t>
      </w:r>
      <w:r w:rsidR="00B53D1F">
        <w:rPr>
          <w:rFonts w:ascii="ae_AlMohanad" w:hAnsi="ae_AlMohanad" w:cs="ae_AlMohanad" w:hint="cs"/>
          <w:sz w:val="26"/>
          <w:szCs w:val="26"/>
          <w:rtl/>
        </w:rPr>
        <w:t xml:space="preserve"> </w:t>
      </w:r>
      <w:r w:rsidR="006821A5">
        <w:rPr>
          <w:rFonts w:ascii="ae_AlMohanad" w:hAnsi="ae_AlMohanad" w:cs="ae_AlMohanad" w:hint="cs"/>
          <w:sz w:val="26"/>
          <w:szCs w:val="26"/>
          <w:rtl/>
        </w:rPr>
        <w:t>ريال</w:t>
      </w:r>
      <w:r w:rsidRPr="00E547C2">
        <w:rPr>
          <w:rFonts w:ascii="ae_AlMohanad" w:hAnsi="ae_AlMohanad" w:cs="ae_AlMohanad"/>
          <w:sz w:val="26"/>
          <w:szCs w:val="26"/>
          <w:rtl/>
        </w:rPr>
        <w:t xml:space="preserve"> سعودي</w:t>
      </w:r>
      <w:r w:rsidRPr="00E547C2">
        <w:rPr>
          <w:rFonts w:ascii="ae_AlMohanad" w:hAnsi="ae_AlMohanad" w:cs="ae_AlMohanad" w:hint="cs"/>
          <w:sz w:val="26"/>
          <w:szCs w:val="26"/>
          <w:rtl/>
        </w:rPr>
        <w:t>.</w:t>
      </w:r>
    </w:p>
    <w:p w:rsidR="00B73713" w:rsidRPr="00E547C2" w:rsidRDefault="00B73713" w:rsidP="00597550">
      <w:pPr>
        <w:numPr>
          <w:ilvl w:val="0"/>
          <w:numId w:val="32"/>
        </w:numPr>
        <w:bidi/>
        <w:jc w:val="both"/>
        <w:rPr>
          <w:rFonts w:ascii="ae_AlMohanad" w:hAnsi="ae_AlMohanad" w:cs="ae_AlMohanad"/>
          <w:sz w:val="26"/>
          <w:szCs w:val="26"/>
        </w:rPr>
      </w:pPr>
      <w:r w:rsidRPr="00E547C2">
        <w:rPr>
          <w:rFonts w:ascii="ae_AlMohanad" w:hAnsi="ae_AlMohanad" w:cs="ae_AlMohanad"/>
          <w:sz w:val="26"/>
          <w:szCs w:val="26"/>
          <w:rtl/>
        </w:rPr>
        <w:t xml:space="preserve">ساعات </w:t>
      </w:r>
      <w:r w:rsidR="006821A5" w:rsidRPr="00E547C2">
        <w:rPr>
          <w:rFonts w:ascii="ae_AlMohanad" w:hAnsi="ae_AlMohanad" w:cs="ae_AlMohanad" w:hint="cs"/>
          <w:sz w:val="26"/>
          <w:szCs w:val="26"/>
          <w:rtl/>
        </w:rPr>
        <w:t xml:space="preserve">العمل: </w:t>
      </w:r>
      <w:r w:rsidR="006821A5">
        <w:rPr>
          <w:rFonts w:ascii="ae_AlMohanad" w:hAnsi="ae_AlMohanad" w:cs="ae_AlMohanad" w:hint="cs"/>
          <w:sz w:val="26"/>
          <w:szCs w:val="26"/>
          <w:rtl/>
        </w:rPr>
        <w:t>8</w:t>
      </w:r>
      <w:r w:rsidRPr="00E547C2">
        <w:rPr>
          <w:rFonts w:ascii="ae_AlMohanad" w:hAnsi="ae_AlMohanad" w:cs="ae_AlMohanad" w:hint="cs"/>
          <w:sz w:val="26"/>
          <w:szCs w:val="26"/>
          <w:rtl/>
        </w:rPr>
        <w:t xml:space="preserve"> </w:t>
      </w:r>
      <w:r w:rsidRPr="00E547C2">
        <w:rPr>
          <w:rFonts w:ascii="ae_AlMohanad" w:hAnsi="ae_AlMohanad" w:cs="ae_AlMohanad"/>
          <w:sz w:val="26"/>
          <w:szCs w:val="26"/>
          <w:rtl/>
        </w:rPr>
        <w:t xml:space="preserve">صباحاً </w:t>
      </w:r>
      <w:r w:rsidR="005C57B6" w:rsidRPr="00E547C2">
        <w:rPr>
          <w:rFonts w:ascii="ae_AlMohanad" w:hAnsi="ae_AlMohanad" w:cs="ae_AlMohanad" w:hint="cs"/>
          <w:sz w:val="26"/>
          <w:szCs w:val="26"/>
          <w:rtl/>
        </w:rPr>
        <w:t xml:space="preserve">– </w:t>
      </w:r>
      <w:r w:rsidR="00E16758">
        <w:rPr>
          <w:rFonts w:ascii="ae_AlMohanad" w:hAnsi="ae_AlMohanad" w:cs="ae_AlMohanad" w:hint="cs"/>
          <w:sz w:val="26"/>
          <w:szCs w:val="26"/>
          <w:rtl/>
        </w:rPr>
        <w:t xml:space="preserve"> </w:t>
      </w:r>
      <w:r w:rsidR="006821A5">
        <w:rPr>
          <w:rFonts w:ascii="ae_AlMohanad" w:hAnsi="ae_AlMohanad" w:cs="ae_AlMohanad" w:hint="cs"/>
          <w:sz w:val="26"/>
          <w:szCs w:val="26"/>
          <w:rtl/>
        </w:rPr>
        <w:t>4</w:t>
      </w:r>
      <w:r w:rsidR="005C57B6" w:rsidRPr="00E547C2">
        <w:rPr>
          <w:rFonts w:ascii="ae_AlMohanad" w:hAnsi="ae_AlMohanad" w:cs="ae_AlMohanad" w:hint="cs"/>
          <w:sz w:val="26"/>
          <w:szCs w:val="26"/>
          <w:rtl/>
        </w:rPr>
        <w:t xml:space="preserve"> مساءً</w:t>
      </w:r>
      <w:r w:rsidRPr="00E547C2">
        <w:rPr>
          <w:rFonts w:ascii="ae_AlMohanad" w:hAnsi="ae_AlMohanad" w:cs="ae_AlMohanad"/>
          <w:sz w:val="26"/>
          <w:szCs w:val="26"/>
          <w:rtl/>
        </w:rPr>
        <w:t xml:space="preserve"> (من </w:t>
      </w:r>
      <w:r w:rsidR="00AB75A1">
        <w:rPr>
          <w:rFonts w:ascii="ae_AlMohanad" w:hAnsi="ae_AlMohanad" w:cs="ae_AlMohanad" w:hint="cs"/>
          <w:sz w:val="26"/>
          <w:szCs w:val="26"/>
          <w:rtl/>
        </w:rPr>
        <w:t>الأحد</w:t>
      </w:r>
      <w:r w:rsidRPr="00E547C2">
        <w:rPr>
          <w:rFonts w:ascii="ae_AlMohanad" w:hAnsi="ae_AlMohanad" w:cs="ae_AlMohanad" w:hint="cs"/>
          <w:sz w:val="26"/>
          <w:szCs w:val="26"/>
          <w:rtl/>
        </w:rPr>
        <w:t xml:space="preserve"> </w:t>
      </w:r>
      <w:r w:rsidRPr="00E547C2">
        <w:rPr>
          <w:rFonts w:ascii="ae_AlMohanad" w:hAnsi="ae_AlMohanad" w:cs="ae_AlMohanad"/>
          <w:sz w:val="26"/>
          <w:szCs w:val="26"/>
          <w:rtl/>
        </w:rPr>
        <w:t>إلى ال</w:t>
      </w:r>
      <w:r w:rsidRPr="00E547C2">
        <w:rPr>
          <w:rFonts w:ascii="ae_AlMohanad" w:hAnsi="ae_AlMohanad" w:cs="ae_AlMohanad" w:hint="cs"/>
          <w:sz w:val="26"/>
          <w:szCs w:val="26"/>
          <w:rtl/>
        </w:rPr>
        <w:t>خميس</w:t>
      </w:r>
      <w:r w:rsidRPr="00E547C2">
        <w:rPr>
          <w:rFonts w:ascii="ae_AlMohanad" w:hAnsi="ae_AlMohanad" w:cs="ae_AlMohanad"/>
          <w:sz w:val="26"/>
          <w:szCs w:val="26"/>
          <w:rtl/>
        </w:rPr>
        <w:t>)</w:t>
      </w:r>
      <w:r w:rsidRPr="00E547C2">
        <w:rPr>
          <w:rFonts w:ascii="ae_AlMohanad" w:hAnsi="ae_AlMohanad" w:cs="ae_AlMohanad" w:hint="cs"/>
          <w:sz w:val="26"/>
          <w:szCs w:val="26"/>
          <w:rtl/>
        </w:rPr>
        <w:t>.</w:t>
      </w:r>
    </w:p>
    <w:p w:rsidR="007B6A1E" w:rsidRDefault="007B6A1E" w:rsidP="00E07200">
      <w:pPr>
        <w:numPr>
          <w:ilvl w:val="0"/>
          <w:numId w:val="32"/>
        </w:numPr>
        <w:bidi/>
        <w:jc w:val="both"/>
        <w:rPr>
          <w:rFonts w:ascii="ae_AlMohanad" w:hAnsi="ae_AlMohanad" w:cs="ae_AlMohanad"/>
          <w:sz w:val="26"/>
          <w:szCs w:val="26"/>
        </w:rPr>
      </w:pPr>
      <w:r>
        <w:rPr>
          <w:rFonts w:ascii="ae_AlMohanad" w:hAnsi="ae_AlMohanad" w:cs="ae_AlMohanad" w:hint="cs"/>
          <w:sz w:val="26"/>
          <w:szCs w:val="26"/>
          <w:rtl/>
        </w:rPr>
        <w:t>مدة العمل</w:t>
      </w:r>
      <w:r w:rsidR="00D90284">
        <w:rPr>
          <w:rFonts w:ascii="ae_AlMohanad" w:hAnsi="ae_AlMohanad" w:cs="ae_AlMohanad" w:hint="cs"/>
          <w:sz w:val="26"/>
          <w:szCs w:val="26"/>
          <w:rtl/>
        </w:rPr>
        <w:t xml:space="preserve">: </w:t>
      </w:r>
      <w:r w:rsidR="00E07200" w:rsidRPr="00243608">
        <w:rPr>
          <w:rFonts w:ascii="ae_AlMohanad" w:hAnsi="ae_AlMohanad" w:cs="ae_AlMohanad"/>
          <w:noProof/>
          <w:sz w:val="26"/>
          <w:szCs w:val="26"/>
          <w:rtl/>
        </w:rPr>
        <w:t xml:space="preserve">من تاريخ </w:t>
      </w:r>
      <w:r w:rsidR="00E07200">
        <w:rPr>
          <w:rFonts w:ascii="ae_AlMohanad" w:hAnsi="ae_AlMohanad" w:cs="ae_AlMohanad" w:hint="cs"/>
          <w:noProof/>
          <w:sz w:val="26"/>
          <w:szCs w:val="26"/>
          <w:rtl/>
        </w:rPr>
        <w:t>30</w:t>
      </w:r>
      <w:r w:rsidR="00E07200" w:rsidRPr="00243608">
        <w:rPr>
          <w:rFonts w:ascii="ae_AlMohanad" w:hAnsi="ae_AlMohanad" w:cs="ae_AlMohanad"/>
          <w:noProof/>
          <w:sz w:val="26"/>
          <w:szCs w:val="26"/>
          <w:rtl/>
        </w:rPr>
        <w:t xml:space="preserve"> </w:t>
      </w:r>
      <w:r w:rsidR="00E07200">
        <w:rPr>
          <w:rFonts w:ascii="ae_AlMohanad" w:hAnsi="ae_AlMohanad" w:cs="ae_AlMohanad" w:hint="cs"/>
          <w:noProof/>
          <w:sz w:val="26"/>
          <w:szCs w:val="26"/>
          <w:rtl/>
        </w:rPr>
        <w:t>يوليو</w:t>
      </w:r>
      <w:r w:rsidR="00E07200" w:rsidRPr="00243608">
        <w:rPr>
          <w:rFonts w:ascii="ae_AlMohanad" w:hAnsi="ae_AlMohanad" w:cs="ae_AlMohanad"/>
          <w:noProof/>
          <w:sz w:val="26"/>
          <w:szCs w:val="26"/>
          <w:rtl/>
        </w:rPr>
        <w:t xml:space="preserve"> </w:t>
      </w:r>
      <w:r w:rsidR="00E07200">
        <w:rPr>
          <w:rFonts w:ascii="ae_AlMohanad" w:hAnsi="ae_AlMohanad" w:cs="ae_AlMohanad" w:hint="cs"/>
          <w:noProof/>
          <w:sz w:val="26"/>
          <w:szCs w:val="26"/>
          <w:rtl/>
        </w:rPr>
        <w:t>2017</w:t>
      </w:r>
      <w:r w:rsidR="00E07200" w:rsidRPr="00243608">
        <w:rPr>
          <w:rFonts w:ascii="ae_AlMohanad" w:hAnsi="ae_AlMohanad" w:cs="ae_AlMohanad"/>
          <w:noProof/>
          <w:sz w:val="26"/>
          <w:szCs w:val="26"/>
          <w:rtl/>
        </w:rPr>
        <w:t xml:space="preserve"> – </w:t>
      </w:r>
      <w:r w:rsidR="00E07200">
        <w:rPr>
          <w:rFonts w:ascii="ae_AlMohanad" w:hAnsi="ae_AlMohanad" w:cs="ae_AlMohanad" w:hint="cs"/>
          <w:noProof/>
          <w:sz w:val="26"/>
          <w:szCs w:val="26"/>
          <w:rtl/>
        </w:rPr>
        <w:t>20</w:t>
      </w:r>
      <w:r w:rsidR="00E07200" w:rsidRPr="00243608">
        <w:rPr>
          <w:rFonts w:ascii="ae_AlMohanad" w:hAnsi="ae_AlMohanad" w:cs="ae_AlMohanad"/>
          <w:noProof/>
          <w:sz w:val="26"/>
          <w:szCs w:val="26"/>
          <w:rtl/>
        </w:rPr>
        <w:t xml:space="preserve"> أغسطس </w:t>
      </w:r>
      <w:r w:rsidR="00E07200">
        <w:rPr>
          <w:rFonts w:ascii="ae_AlMohanad" w:hAnsi="ae_AlMohanad" w:cs="ae_AlMohanad" w:hint="cs"/>
          <w:noProof/>
          <w:sz w:val="26"/>
          <w:szCs w:val="26"/>
          <w:rtl/>
        </w:rPr>
        <w:t>2017م</w:t>
      </w:r>
    </w:p>
    <w:p w:rsidR="00E07200" w:rsidRDefault="00E07200" w:rsidP="00E07200">
      <w:pPr>
        <w:numPr>
          <w:ilvl w:val="0"/>
          <w:numId w:val="32"/>
        </w:numPr>
        <w:bidi/>
        <w:jc w:val="both"/>
        <w:rPr>
          <w:rFonts w:ascii="ae_AlMohanad" w:hAnsi="ae_AlMohanad" w:cs="ae_AlMohanad"/>
          <w:sz w:val="26"/>
          <w:szCs w:val="26"/>
        </w:rPr>
      </w:pPr>
      <w:r>
        <w:rPr>
          <w:rFonts w:ascii="ae_AlMohanad" w:hAnsi="ae_AlMohanad" w:cs="ae_AlMohanad" w:hint="cs"/>
          <w:noProof/>
          <w:sz w:val="26"/>
          <w:szCs w:val="26"/>
          <w:rtl/>
        </w:rPr>
        <w:t xml:space="preserve">فترة التدريب: من 15 يوليو 2017 </w:t>
      </w:r>
      <w:r>
        <w:rPr>
          <w:rFonts w:ascii="ae_AlMohanad" w:hAnsi="ae_AlMohanad" w:cs="ae_AlMohanad"/>
          <w:noProof/>
          <w:sz w:val="26"/>
          <w:szCs w:val="26"/>
          <w:rtl/>
        </w:rPr>
        <w:t>–</w:t>
      </w:r>
      <w:r>
        <w:rPr>
          <w:rFonts w:ascii="ae_AlMohanad" w:hAnsi="ae_AlMohanad" w:cs="ae_AlMohanad" w:hint="cs"/>
          <w:noProof/>
          <w:sz w:val="26"/>
          <w:szCs w:val="26"/>
          <w:rtl/>
        </w:rPr>
        <w:t xml:space="preserve"> 27 يوليو 2017م </w:t>
      </w:r>
    </w:p>
    <w:p w:rsidR="00252336" w:rsidRDefault="00E07200" w:rsidP="00252336">
      <w:pPr>
        <w:numPr>
          <w:ilvl w:val="0"/>
          <w:numId w:val="32"/>
        </w:numPr>
        <w:bidi/>
        <w:jc w:val="both"/>
        <w:rPr>
          <w:rFonts w:ascii="ae_AlMohanad" w:hAnsi="ae_AlMohanad" w:cs="ae_AlMohanad"/>
          <w:sz w:val="26"/>
          <w:szCs w:val="26"/>
        </w:rPr>
      </w:pPr>
      <w:r>
        <w:rPr>
          <w:rFonts w:ascii="ae_AlMohanad" w:hAnsi="ae_AlMohanad" w:cs="ae_AlMohanad" w:hint="cs"/>
          <w:sz w:val="26"/>
          <w:szCs w:val="26"/>
          <w:rtl/>
        </w:rPr>
        <w:t xml:space="preserve">قد </w:t>
      </w:r>
      <w:r w:rsidR="00252336">
        <w:rPr>
          <w:rFonts w:ascii="ae_AlMohanad" w:hAnsi="ae_AlMohanad" w:cs="ae_AlMohanad" w:hint="cs"/>
          <w:sz w:val="26"/>
          <w:szCs w:val="26"/>
          <w:rtl/>
        </w:rPr>
        <w:t xml:space="preserve">يتطلب العمل السفر لمدة </w:t>
      </w:r>
      <w:r>
        <w:rPr>
          <w:rFonts w:ascii="ae_AlMohanad" w:hAnsi="ae_AlMohanad" w:cs="ae_AlMohanad" w:hint="cs"/>
          <w:sz w:val="26"/>
          <w:szCs w:val="26"/>
          <w:rtl/>
        </w:rPr>
        <w:t xml:space="preserve">أسبوع </w:t>
      </w:r>
      <w:r w:rsidR="00252336">
        <w:rPr>
          <w:rFonts w:ascii="ae_AlMohanad" w:hAnsi="ae_AlMohanad" w:cs="ae_AlMohanad" w:hint="cs"/>
          <w:sz w:val="26"/>
          <w:szCs w:val="26"/>
          <w:rtl/>
        </w:rPr>
        <w:t>للتدريب في مدينة الخبر بالمنطقة الشرقية</w:t>
      </w:r>
      <w:r>
        <w:rPr>
          <w:rFonts w:ascii="ae_AlMohanad" w:hAnsi="ae_AlMohanad" w:cs="ae_AlMohanad" w:hint="cs"/>
          <w:sz w:val="26"/>
          <w:szCs w:val="26"/>
          <w:rtl/>
        </w:rPr>
        <w:t xml:space="preserve"> وسيتم إبلاغكم لاحقاً في حالة ت</w:t>
      </w:r>
      <w:r w:rsidR="008E5015">
        <w:rPr>
          <w:rFonts w:ascii="ae_AlMohanad" w:hAnsi="ae_AlMohanad" w:cs="ae_AlMohanad" w:hint="cs"/>
          <w:sz w:val="26"/>
          <w:szCs w:val="26"/>
          <w:rtl/>
        </w:rPr>
        <w:t>طلب الأمر</w:t>
      </w:r>
      <w:r w:rsidR="00252336">
        <w:rPr>
          <w:rFonts w:ascii="ae_AlMohanad" w:hAnsi="ae_AlMohanad" w:cs="ae_AlMohanad" w:hint="cs"/>
          <w:sz w:val="26"/>
          <w:szCs w:val="26"/>
          <w:rtl/>
        </w:rPr>
        <w:t>.</w:t>
      </w:r>
    </w:p>
    <w:p w:rsidR="009F0119" w:rsidRDefault="009F0119" w:rsidP="009F0119">
      <w:pPr>
        <w:numPr>
          <w:ilvl w:val="0"/>
          <w:numId w:val="32"/>
        </w:numPr>
        <w:bidi/>
        <w:jc w:val="both"/>
        <w:rPr>
          <w:rFonts w:ascii="ae_AlMohanad" w:hAnsi="ae_AlMohanad" w:cs="ae_AlMohanad"/>
          <w:sz w:val="26"/>
          <w:szCs w:val="26"/>
        </w:rPr>
      </w:pPr>
      <w:r>
        <w:rPr>
          <w:rFonts w:ascii="ae_AlMohanad" w:hAnsi="ae_AlMohanad" w:cs="ae_AlMohanad" w:hint="cs"/>
          <w:sz w:val="26"/>
          <w:szCs w:val="26"/>
          <w:rtl/>
        </w:rPr>
        <w:t>نظراً لقصر فترة البرنامج فإن العمل لا يحتمل أي غياب أو تأخير غير مبرر رسمياً.</w:t>
      </w:r>
    </w:p>
    <w:p w:rsidR="00E33634" w:rsidRPr="008876A2" w:rsidRDefault="00E33634" w:rsidP="00DD7E09">
      <w:pPr>
        <w:bidi/>
        <w:ind w:left="-1" w:firstLine="1"/>
        <w:jc w:val="both"/>
        <w:rPr>
          <w:rFonts w:ascii="ae_AlMateen" w:hAnsi="ae_AlMateen" w:cs="ae_AlMateen"/>
          <w:sz w:val="16"/>
          <w:szCs w:val="16"/>
          <w:rtl/>
        </w:rPr>
      </w:pPr>
    </w:p>
    <w:p w:rsidR="00B73713" w:rsidRPr="00A9757A" w:rsidRDefault="006717DB" w:rsidP="00E33634">
      <w:pPr>
        <w:bidi/>
        <w:ind w:left="-1" w:firstLine="1"/>
        <w:jc w:val="both"/>
        <w:rPr>
          <w:rFonts w:ascii="ae_AlMateen" w:hAnsi="ae_AlMateen" w:cs="ae_AlMateen"/>
          <w:sz w:val="26"/>
          <w:szCs w:val="26"/>
          <w:rtl/>
        </w:rPr>
      </w:pPr>
      <w:r>
        <w:rPr>
          <w:rFonts w:ascii="ae_AlMateen" w:hAnsi="ae_AlMateen" w:cs="ae_AlMateen" w:hint="cs"/>
          <w:sz w:val="26"/>
          <w:szCs w:val="26"/>
          <w:rtl/>
        </w:rPr>
        <w:t>المهام المطلوبة</w:t>
      </w:r>
      <w:r w:rsidR="00B73713" w:rsidRPr="00A9757A">
        <w:rPr>
          <w:rFonts w:ascii="ae_AlMateen" w:hAnsi="ae_AlMateen" w:cs="ae_AlMateen"/>
          <w:sz w:val="26"/>
          <w:szCs w:val="26"/>
          <w:rtl/>
        </w:rPr>
        <w:t>:</w:t>
      </w:r>
    </w:p>
    <w:p w:rsidR="00810492" w:rsidRDefault="00AF5668" w:rsidP="00591CC9">
      <w:pPr>
        <w:pStyle w:val="a8"/>
        <w:numPr>
          <w:ilvl w:val="0"/>
          <w:numId w:val="33"/>
        </w:numPr>
        <w:bidi/>
        <w:jc w:val="both"/>
        <w:rPr>
          <w:rFonts w:ascii="ae_AlMohanad" w:hAnsi="ae_AlMohanad" w:cs="ae_AlMohanad"/>
          <w:sz w:val="26"/>
          <w:szCs w:val="26"/>
        </w:rPr>
      </w:pPr>
      <w:r>
        <w:rPr>
          <w:rFonts w:ascii="ae_AlMohanad" w:hAnsi="ae_AlMohanad" w:cs="ae_AlMohanad" w:hint="cs"/>
          <w:sz w:val="26"/>
          <w:szCs w:val="26"/>
          <w:rtl/>
        </w:rPr>
        <w:t>استلام و</w:t>
      </w:r>
      <w:r w:rsidR="00810492">
        <w:rPr>
          <w:rFonts w:ascii="ae_AlMohanad" w:hAnsi="ae_AlMohanad" w:cs="ae_AlMohanad" w:hint="cs"/>
          <w:sz w:val="26"/>
          <w:szCs w:val="26"/>
          <w:rtl/>
        </w:rPr>
        <w:t>تركيب وتثبيت الأدوات في الموقع وعمل الصيانة اللازمة للأدوات.</w:t>
      </w:r>
    </w:p>
    <w:p w:rsidR="00B73713" w:rsidRDefault="00591CC9" w:rsidP="00810492">
      <w:pPr>
        <w:pStyle w:val="a8"/>
        <w:numPr>
          <w:ilvl w:val="0"/>
          <w:numId w:val="33"/>
        </w:numPr>
        <w:bidi/>
        <w:jc w:val="both"/>
        <w:rPr>
          <w:rFonts w:ascii="ae_AlMohanad" w:hAnsi="ae_AlMohanad" w:cs="ae_AlMohanad"/>
          <w:sz w:val="26"/>
          <w:szCs w:val="26"/>
        </w:rPr>
      </w:pPr>
      <w:r>
        <w:rPr>
          <w:rFonts w:ascii="ae_AlMohanad" w:hAnsi="ae_AlMohanad" w:cs="ae_AlMohanad" w:hint="cs"/>
          <w:sz w:val="26"/>
          <w:szCs w:val="26"/>
          <w:rtl/>
        </w:rPr>
        <w:t>تدريب الطلاب على ورش العمل</w:t>
      </w:r>
      <w:r w:rsidR="00C6688A">
        <w:rPr>
          <w:rFonts w:ascii="ae_AlMohanad" w:hAnsi="ae_AlMohanad" w:cs="ae_AlMohanad" w:hint="cs"/>
          <w:sz w:val="26"/>
          <w:szCs w:val="26"/>
          <w:rtl/>
        </w:rPr>
        <w:t xml:space="preserve"> بالنسبة للمدربين ومسؤولي التدريب</w:t>
      </w:r>
      <w:r>
        <w:rPr>
          <w:rFonts w:ascii="ae_AlMohanad" w:hAnsi="ae_AlMohanad" w:cs="ae_AlMohanad" w:hint="cs"/>
          <w:sz w:val="26"/>
          <w:szCs w:val="26"/>
          <w:rtl/>
        </w:rPr>
        <w:t>.</w:t>
      </w:r>
    </w:p>
    <w:p w:rsidR="00591CC9" w:rsidRDefault="00591CC9" w:rsidP="00591CC9">
      <w:pPr>
        <w:pStyle w:val="a8"/>
        <w:numPr>
          <w:ilvl w:val="0"/>
          <w:numId w:val="33"/>
        </w:numPr>
        <w:bidi/>
        <w:jc w:val="both"/>
        <w:rPr>
          <w:rFonts w:ascii="ae_AlMohanad" w:hAnsi="ae_AlMohanad" w:cs="ae_AlMohanad"/>
          <w:sz w:val="26"/>
          <w:szCs w:val="26"/>
        </w:rPr>
      </w:pPr>
      <w:r>
        <w:rPr>
          <w:rFonts w:ascii="ae_AlMohanad" w:hAnsi="ae_AlMohanad" w:cs="ae_AlMohanad" w:hint="cs"/>
          <w:sz w:val="26"/>
          <w:szCs w:val="26"/>
          <w:rtl/>
        </w:rPr>
        <w:t>المسؤولية التامة عن الأدوات الخاصة بك وترتيب مكان ورشة العمل</w:t>
      </w:r>
      <w:r w:rsidR="00AB2700">
        <w:rPr>
          <w:rFonts w:ascii="ae_AlMohanad" w:hAnsi="ae_AlMohanad" w:cs="ae_AlMohanad" w:hint="cs"/>
          <w:sz w:val="26"/>
          <w:szCs w:val="26"/>
          <w:rtl/>
        </w:rPr>
        <w:t>.</w:t>
      </w:r>
    </w:p>
    <w:p w:rsidR="00810492" w:rsidRDefault="00810492" w:rsidP="00810492">
      <w:pPr>
        <w:pStyle w:val="a8"/>
        <w:numPr>
          <w:ilvl w:val="0"/>
          <w:numId w:val="33"/>
        </w:numPr>
        <w:bidi/>
        <w:jc w:val="both"/>
        <w:rPr>
          <w:rFonts w:ascii="ae_AlMohanad" w:hAnsi="ae_AlMohanad" w:cs="ae_AlMohanad"/>
          <w:sz w:val="26"/>
          <w:szCs w:val="26"/>
        </w:rPr>
      </w:pPr>
      <w:r>
        <w:rPr>
          <w:rFonts w:ascii="ae_AlMohanad" w:hAnsi="ae_AlMohanad" w:cs="ae_AlMohanad" w:hint="cs"/>
          <w:sz w:val="26"/>
          <w:szCs w:val="26"/>
          <w:rtl/>
        </w:rPr>
        <w:t>جرد الأدوات</w:t>
      </w:r>
      <w:r w:rsidR="00AF5668">
        <w:rPr>
          <w:rFonts w:ascii="ae_AlMohanad" w:hAnsi="ae_AlMohanad" w:cs="ae_AlMohanad" w:hint="cs"/>
          <w:sz w:val="26"/>
          <w:szCs w:val="26"/>
          <w:rtl/>
        </w:rPr>
        <w:t xml:space="preserve"> في نهاية البرنامج</w:t>
      </w:r>
      <w:r>
        <w:rPr>
          <w:rFonts w:ascii="ae_AlMohanad" w:hAnsi="ae_AlMohanad" w:cs="ae_AlMohanad" w:hint="cs"/>
          <w:sz w:val="26"/>
          <w:szCs w:val="26"/>
          <w:rtl/>
        </w:rPr>
        <w:t xml:space="preserve"> استعداداً لإرسالها إلى الخبر.</w:t>
      </w:r>
    </w:p>
    <w:p w:rsidR="00AF5668" w:rsidRDefault="00AF5668" w:rsidP="00AF5668">
      <w:pPr>
        <w:pStyle w:val="a8"/>
        <w:numPr>
          <w:ilvl w:val="0"/>
          <w:numId w:val="33"/>
        </w:numPr>
        <w:bidi/>
        <w:jc w:val="both"/>
        <w:rPr>
          <w:rFonts w:ascii="ae_AlMohanad" w:hAnsi="ae_AlMohanad" w:cs="ae_AlMohanad"/>
          <w:sz w:val="26"/>
          <w:szCs w:val="26"/>
        </w:rPr>
      </w:pPr>
      <w:r>
        <w:rPr>
          <w:rFonts w:ascii="ae_AlMohanad" w:hAnsi="ae_AlMohanad" w:cs="ae_AlMohanad" w:hint="cs"/>
          <w:sz w:val="26"/>
          <w:szCs w:val="26"/>
          <w:rtl/>
        </w:rPr>
        <w:t>العمل تحت قيادة مدير تشغيل البرنامج</w:t>
      </w:r>
      <w:r w:rsidR="00C6688A">
        <w:rPr>
          <w:rFonts w:ascii="ae_AlMohanad" w:hAnsi="ae_AlMohanad" w:cs="ae_AlMohanad" w:hint="cs"/>
          <w:sz w:val="26"/>
          <w:szCs w:val="26"/>
          <w:rtl/>
        </w:rPr>
        <w:t xml:space="preserve"> ومشرف المنطقة</w:t>
      </w:r>
      <w:r>
        <w:rPr>
          <w:rFonts w:ascii="ae_AlMohanad" w:hAnsi="ae_AlMohanad" w:cs="ae_AlMohanad" w:hint="cs"/>
          <w:sz w:val="26"/>
          <w:szCs w:val="26"/>
          <w:rtl/>
        </w:rPr>
        <w:t xml:space="preserve"> وإرسال التقارير المطلوبة يومياً</w:t>
      </w:r>
      <w:r w:rsidR="003B51A1">
        <w:rPr>
          <w:rFonts w:ascii="ae_AlMohanad" w:hAnsi="ae_AlMohanad" w:cs="ae_AlMohanad" w:hint="cs"/>
          <w:sz w:val="26"/>
          <w:szCs w:val="26"/>
          <w:rtl/>
        </w:rPr>
        <w:t xml:space="preserve"> وأداء المهام الموكلة إليه خلال ساعات العمل</w:t>
      </w:r>
      <w:r>
        <w:rPr>
          <w:rFonts w:ascii="ae_AlMohanad" w:hAnsi="ae_AlMohanad" w:cs="ae_AlMohanad" w:hint="cs"/>
          <w:sz w:val="26"/>
          <w:szCs w:val="26"/>
          <w:rtl/>
        </w:rPr>
        <w:t>.</w:t>
      </w:r>
    </w:p>
    <w:p w:rsidR="003B51A1" w:rsidRDefault="003B51A1" w:rsidP="003B51A1">
      <w:pPr>
        <w:pStyle w:val="a8"/>
        <w:numPr>
          <w:ilvl w:val="0"/>
          <w:numId w:val="33"/>
        </w:numPr>
        <w:bidi/>
        <w:jc w:val="both"/>
        <w:rPr>
          <w:rFonts w:ascii="ae_AlMohanad" w:hAnsi="ae_AlMohanad" w:cs="ae_AlMohanad"/>
          <w:sz w:val="26"/>
          <w:szCs w:val="26"/>
        </w:rPr>
      </w:pPr>
      <w:r>
        <w:rPr>
          <w:rFonts w:ascii="ae_AlMohanad" w:hAnsi="ae_AlMohanad" w:cs="ae_AlMohanad" w:hint="cs"/>
          <w:sz w:val="26"/>
          <w:szCs w:val="26"/>
          <w:rtl/>
        </w:rPr>
        <w:t>رفع الحضور اليومي لمدير التشغيل.</w:t>
      </w:r>
    </w:p>
    <w:p w:rsidR="00691E6E" w:rsidRPr="00691E6E" w:rsidRDefault="00691E6E" w:rsidP="00691E6E">
      <w:pPr>
        <w:pStyle w:val="a8"/>
        <w:numPr>
          <w:ilvl w:val="0"/>
          <w:numId w:val="33"/>
        </w:numPr>
        <w:bidi/>
        <w:jc w:val="both"/>
        <w:rPr>
          <w:rFonts w:ascii="ae_AlMohanad" w:hAnsi="ae_AlMohanad" w:cs="ae_AlMohanad"/>
          <w:b/>
          <w:bCs/>
          <w:color w:val="FF0000"/>
          <w:sz w:val="26"/>
          <w:szCs w:val="26"/>
        </w:rPr>
      </w:pPr>
      <w:r w:rsidRPr="00691E6E">
        <w:rPr>
          <w:rFonts w:ascii="ae_AlMohanad" w:hAnsi="ae_AlMohanad" w:cs="ae_AlMohanad" w:hint="cs"/>
          <w:b/>
          <w:bCs/>
          <w:color w:val="FF0000"/>
          <w:sz w:val="26"/>
          <w:szCs w:val="26"/>
          <w:rtl/>
        </w:rPr>
        <w:t>ما يطلب منه من مهام أخرى خلال فترة العمل.</w:t>
      </w:r>
    </w:p>
    <w:p w:rsidR="003B51A1" w:rsidRPr="00591CC9" w:rsidRDefault="003B51A1" w:rsidP="003B51A1">
      <w:pPr>
        <w:pStyle w:val="a8"/>
        <w:bidi/>
        <w:ind w:left="1530"/>
        <w:jc w:val="both"/>
        <w:rPr>
          <w:rFonts w:ascii="ae_AlMohanad" w:hAnsi="ae_AlMohanad" w:cs="ae_AlMohanad"/>
          <w:sz w:val="26"/>
          <w:szCs w:val="26"/>
          <w:rtl/>
        </w:rPr>
      </w:pPr>
    </w:p>
    <w:p w:rsidR="00E33634" w:rsidRPr="00E33634" w:rsidRDefault="00E33634" w:rsidP="00E33634">
      <w:pPr>
        <w:bidi/>
        <w:jc w:val="both"/>
        <w:rPr>
          <w:rFonts w:ascii="ae_AlMateen" w:hAnsi="ae_AlMateen" w:cs="ae_AlMateen"/>
          <w:sz w:val="26"/>
          <w:szCs w:val="26"/>
        </w:rPr>
      </w:pPr>
      <w:r w:rsidRPr="00E33634">
        <w:rPr>
          <w:rFonts w:ascii="ae_AlMateen" w:hAnsi="ae_AlMateen" w:cs="ae_AlMateen"/>
          <w:sz w:val="26"/>
          <w:szCs w:val="26"/>
          <w:rtl/>
        </w:rPr>
        <w:t xml:space="preserve">فترة العرض الوظيفي: </w:t>
      </w:r>
    </w:p>
    <w:p w:rsidR="00B73713" w:rsidRPr="00E547C2" w:rsidRDefault="00E33634" w:rsidP="00C25931">
      <w:pPr>
        <w:bidi/>
        <w:ind w:left="-1" w:firstLine="721"/>
        <w:jc w:val="both"/>
        <w:rPr>
          <w:rFonts w:ascii="ae_AlMohanad" w:hAnsi="ae_AlMohanad" w:cs="ae_AlMohanad"/>
          <w:b/>
          <w:bCs/>
          <w:sz w:val="26"/>
          <w:szCs w:val="26"/>
          <w:rtl/>
        </w:rPr>
      </w:pPr>
      <w:r>
        <w:rPr>
          <w:rFonts w:ascii="ae_AlMohanad" w:hAnsi="ae_AlMohanad" w:cs="ae_AlMohanad" w:hint="cs"/>
          <w:sz w:val="26"/>
          <w:szCs w:val="26"/>
          <w:rtl/>
        </w:rPr>
        <w:t xml:space="preserve">هذا العرض ساري لمدة </w:t>
      </w:r>
      <w:r w:rsidR="00C6688A" w:rsidRPr="00C6688A">
        <w:rPr>
          <w:rFonts w:ascii="ae_AlMohanad" w:hAnsi="ae_AlMohanad" w:cs="ae_AlMohanad" w:hint="cs"/>
          <w:b/>
          <w:bCs/>
          <w:color w:val="FF0000"/>
          <w:sz w:val="26"/>
          <w:szCs w:val="26"/>
          <w:rtl/>
        </w:rPr>
        <w:t>يومين</w:t>
      </w:r>
      <w:r w:rsidRPr="00C6688A">
        <w:rPr>
          <w:rFonts w:ascii="ae_AlMohanad" w:hAnsi="ae_AlMohanad" w:cs="ae_AlMohanad" w:hint="cs"/>
          <w:b/>
          <w:bCs/>
          <w:color w:val="FF0000"/>
          <w:sz w:val="26"/>
          <w:szCs w:val="26"/>
          <w:rtl/>
        </w:rPr>
        <w:t xml:space="preserve"> </w:t>
      </w:r>
      <w:r w:rsidR="00C6688A" w:rsidRPr="00C6688A">
        <w:rPr>
          <w:rFonts w:ascii="ae_AlMohanad" w:hAnsi="ae_AlMohanad" w:cs="ae_AlMohanad" w:hint="cs"/>
          <w:b/>
          <w:bCs/>
          <w:color w:val="FF0000"/>
          <w:sz w:val="26"/>
          <w:szCs w:val="26"/>
          <w:rtl/>
        </w:rPr>
        <w:t>بحد أقصى</w:t>
      </w:r>
      <w:r w:rsidR="00C6688A" w:rsidRPr="00C6688A">
        <w:rPr>
          <w:rFonts w:ascii="ae_AlMohanad" w:hAnsi="ae_AlMohanad" w:cs="ae_AlMohanad" w:hint="cs"/>
          <w:color w:val="FF0000"/>
          <w:sz w:val="26"/>
          <w:szCs w:val="26"/>
          <w:rtl/>
        </w:rPr>
        <w:t xml:space="preserve"> </w:t>
      </w:r>
      <w:r>
        <w:rPr>
          <w:rFonts w:ascii="ae_AlMohanad" w:hAnsi="ae_AlMohanad" w:cs="ae_AlMohanad" w:hint="cs"/>
          <w:sz w:val="26"/>
          <w:szCs w:val="26"/>
          <w:rtl/>
        </w:rPr>
        <w:t xml:space="preserve">من تاريخه يمكن خلاله </w:t>
      </w:r>
      <w:r w:rsidR="00376FFF">
        <w:rPr>
          <w:rFonts w:ascii="ae_AlMohanad" w:hAnsi="ae_AlMohanad" w:cs="ae_AlMohanad" w:hint="cs"/>
          <w:sz w:val="26"/>
          <w:szCs w:val="26"/>
          <w:rtl/>
        </w:rPr>
        <w:t>الرد على استفساراتكم، و</w:t>
      </w:r>
      <w:r w:rsidR="00B73713" w:rsidRPr="00E547C2">
        <w:rPr>
          <w:rFonts w:ascii="ae_AlMohanad" w:hAnsi="ae_AlMohanad" w:cs="ae_AlMohanad"/>
          <w:sz w:val="26"/>
          <w:szCs w:val="26"/>
          <w:rtl/>
        </w:rPr>
        <w:t>في حالة قبولك للعرض،</w:t>
      </w:r>
      <w:r w:rsidR="00B73713" w:rsidRPr="00E547C2">
        <w:rPr>
          <w:rFonts w:ascii="ae_AlMohanad" w:hAnsi="ae_AlMohanad" w:cs="ae_AlMohanad" w:hint="cs"/>
          <w:sz w:val="26"/>
          <w:szCs w:val="26"/>
          <w:rtl/>
        </w:rPr>
        <w:t xml:space="preserve"> </w:t>
      </w:r>
      <w:r w:rsidR="00B73713" w:rsidRPr="00E547C2">
        <w:rPr>
          <w:rFonts w:ascii="ae_AlMohanad" w:hAnsi="ae_AlMohanad" w:cs="ae_AlMohanad"/>
          <w:sz w:val="26"/>
          <w:szCs w:val="26"/>
          <w:rtl/>
        </w:rPr>
        <w:t xml:space="preserve">آمل التوقيع أدناه وإعادة إرسال المستند. </w:t>
      </w:r>
    </w:p>
    <w:p w:rsidR="00B73713" w:rsidRPr="00662CF0" w:rsidRDefault="00B73713" w:rsidP="00E547C2">
      <w:pPr>
        <w:bidi/>
        <w:ind w:left="6651" w:firstLine="1"/>
        <w:jc w:val="center"/>
        <w:rPr>
          <w:rFonts w:ascii="ae_AlMohanad" w:hAnsi="ae_AlMohanad" w:cs="ae_AlMohanad"/>
          <w:b/>
          <w:bCs/>
          <w:sz w:val="50"/>
          <w:szCs w:val="50"/>
          <w:rtl/>
        </w:rPr>
      </w:pPr>
    </w:p>
    <w:p w:rsidR="003903B7" w:rsidRDefault="0062571D" w:rsidP="003903B7">
      <w:pPr>
        <w:bidi/>
        <w:ind w:left="6651" w:firstLine="1"/>
        <w:jc w:val="center"/>
        <w:rPr>
          <w:rFonts w:ascii="ae_AlMohanad" w:hAnsi="ae_AlMohanad" w:cs="ae_AlMohanad"/>
          <w:b/>
          <w:bCs/>
          <w:sz w:val="28"/>
          <w:szCs w:val="28"/>
          <w:rtl/>
        </w:rPr>
      </w:pPr>
      <w:r>
        <w:rPr>
          <w:rFonts w:ascii="ae_AlMohanad" w:hAnsi="ae_AlMohanad" w:cs="ae_AlMohanad" w:hint="cs"/>
          <w:b/>
          <w:bCs/>
          <w:sz w:val="28"/>
          <w:szCs w:val="28"/>
          <w:rtl/>
        </w:rPr>
        <w:t>عبد الرحمن مصطفى كرم</w:t>
      </w:r>
    </w:p>
    <w:p w:rsidR="003903B7" w:rsidRPr="00976C25" w:rsidRDefault="0062571D" w:rsidP="00952A64">
      <w:pPr>
        <w:bidi/>
        <w:ind w:left="6651" w:firstLine="1"/>
        <w:jc w:val="center"/>
        <w:rPr>
          <w:rFonts w:ascii="ae_AlMohanad" w:hAnsi="ae_AlMohanad" w:cs="ae_AlMohanad"/>
          <w:b/>
          <w:bCs/>
          <w:sz w:val="28"/>
          <w:szCs w:val="28"/>
          <w:rtl/>
        </w:rPr>
      </w:pPr>
      <w:r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مدير </w:t>
      </w:r>
      <w:r w:rsidR="00952A64">
        <w:rPr>
          <w:rFonts w:ascii="ae_AlMohanad" w:hAnsi="ae_AlMohanad" w:cs="ae_AlMohanad" w:hint="cs"/>
          <w:b/>
          <w:bCs/>
          <w:sz w:val="28"/>
          <w:szCs w:val="28"/>
          <w:rtl/>
        </w:rPr>
        <w:t>الموارد البشرية</w:t>
      </w:r>
    </w:p>
    <w:p w:rsidR="00E547C2" w:rsidRDefault="00E547C2" w:rsidP="00E547C2">
      <w:pPr>
        <w:bidi/>
        <w:ind w:left="-1" w:firstLine="1"/>
        <w:rPr>
          <w:rFonts w:ascii="ae_AlMohanad" w:hAnsi="ae_AlMohanad" w:cs="ae_AlMohanad"/>
          <w:sz w:val="26"/>
          <w:szCs w:val="26"/>
          <w:rtl/>
        </w:rPr>
      </w:pPr>
      <w:r>
        <w:rPr>
          <w:rFonts w:ascii="ae_AlMohanad" w:hAnsi="ae_AlMohanad" w:cs="ae_AlMohanad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61595</wp:posOffset>
                </wp:positionV>
                <wp:extent cx="7181850" cy="6350"/>
                <wp:effectExtent l="0" t="0" r="19050" b="3175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81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57D49" id="رابط مستقيم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pt,4.85pt" to="542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" strokecolor="#4579b8 [3044]"/>
            </w:pict>
          </mc:Fallback>
        </mc:AlternateContent>
      </w:r>
    </w:p>
    <w:p w:rsidR="00B73713" w:rsidRDefault="00B73713" w:rsidP="00E547C2">
      <w:pPr>
        <w:bidi/>
        <w:ind w:left="-1" w:firstLine="1"/>
        <w:rPr>
          <w:rFonts w:ascii="ae_AlMohanad" w:hAnsi="ae_AlMohanad" w:cs="ae_AlMohanad"/>
          <w:sz w:val="26"/>
          <w:szCs w:val="26"/>
          <w:rtl/>
        </w:rPr>
      </w:pPr>
      <w:r w:rsidRPr="00E547C2">
        <w:rPr>
          <w:rFonts w:ascii="ae_AlMohanad" w:hAnsi="ae_AlMohanad" w:cs="ae_AlMohanad"/>
          <w:sz w:val="26"/>
          <w:szCs w:val="26"/>
          <w:rtl/>
        </w:rPr>
        <w:t>تم قبول العرض الوظيفي الموضح أعلاه مع شروط التعيين</w:t>
      </w:r>
      <w:r w:rsidR="00A9757A">
        <w:rPr>
          <w:rFonts w:ascii="ae_AlMohanad" w:hAnsi="ae_AlMohanad" w:cs="ae_AlMohanad" w:hint="cs"/>
          <w:sz w:val="26"/>
          <w:szCs w:val="26"/>
          <w:rtl/>
        </w:rPr>
        <w:t>:</w:t>
      </w:r>
    </w:p>
    <w:p w:rsidR="00A9757A" w:rsidRPr="00E547C2" w:rsidRDefault="00A9757A" w:rsidP="00A9757A">
      <w:pPr>
        <w:bidi/>
        <w:ind w:left="-1" w:firstLine="1"/>
        <w:rPr>
          <w:rFonts w:ascii="ae_AlMohanad" w:hAnsi="ae_AlMohanad" w:cs="ae_AlMohanad"/>
          <w:b/>
          <w:bCs/>
          <w:sz w:val="26"/>
          <w:szCs w:val="26"/>
          <w:rtl/>
        </w:rPr>
      </w:pPr>
    </w:p>
    <w:p w:rsidR="00636A57" w:rsidRPr="00D621B5" w:rsidRDefault="00B73713" w:rsidP="00A9757A">
      <w:pPr>
        <w:bidi/>
        <w:ind w:left="-1" w:firstLine="1"/>
        <w:jc w:val="center"/>
        <w:rPr>
          <w:rFonts w:ascii="ae_AlMohanad" w:hAnsi="ae_AlMohanad" w:cs="ae_AlMohanad"/>
          <w:sz w:val="32"/>
          <w:szCs w:val="32"/>
          <w:rtl/>
        </w:rPr>
      </w:pPr>
      <w:r w:rsidRPr="00E547C2">
        <w:rPr>
          <w:rFonts w:ascii="ae_AlMohanad" w:hAnsi="ae_AlMohanad" w:cs="ae_AlMohanad" w:hint="cs"/>
          <w:sz w:val="26"/>
          <w:szCs w:val="26"/>
          <w:rtl/>
        </w:rPr>
        <w:t xml:space="preserve">الاسم: </w:t>
      </w:r>
      <w:r w:rsidRPr="00E547C2">
        <w:rPr>
          <w:rFonts w:ascii="ae_AlMohanad" w:hAnsi="ae_AlMohanad" w:cs="ae_AlMohanad"/>
          <w:sz w:val="26"/>
          <w:szCs w:val="26"/>
          <w:rtl/>
        </w:rPr>
        <w:tab/>
      </w:r>
      <w:r w:rsidRPr="00E547C2">
        <w:rPr>
          <w:rFonts w:ascii="ae_AlMohanad" w:hAnsi="ae_AlMohanad" w:cs="ae_AlMohanad"/>
          <w:sz w:val="26"/>
          <w:szCs w:val="26"/>
          <w:rtl/>
        </w:rPr>
        <w:tab/>
      </w:r>
      <w:r w:rsidRPr="00E547C2">
        <w:rPr>
          <w:rFonts w:ascii="ae_AlMohanad" w:hAnsi="ae_AlMohanad" w:cs="ae_AlMohanad"/>
          <w:sz w:val="26"/>
          <w:szCs w:val="26"/>
          <w:rtl/>
        </w:rPr>
        <w:tab/>
      </w:r>
      <w:r w:rsidRPr="00E547C2">
        <w:rPr>
          <w:rFonts w:ascii="ae_AlMohanad" w:hAnsi="ae_AlMohanad" w:cs="ae_AlMohanad"/>
          <w:sz w:val="26"/>
          <w:szCs w:val="26"/>
          <w:rtl/>
        </w:rPr>
        <w:tab/>
      </w:r>
      <w:r w:rsidR="00A9757A">
        <w:rPr>
          <w:rFonts w:ascii="ae_AlMohanad" w:hAnsi="ae_AlMohanad" w:cs="ae_AlMohanad"/>
          <w:sz w:val="26"/>
          <w:szCs w:val="26"/>
          <w:rtl/>
        </w:rPr>
        <w:tab/>
      </w:r>
      <w:r w:rsidR="00E547C2" w:rsidRPr="00E547C2">
        <w:rPr>
          <w:rFonts w:ascii="ae_AlMohanad" w:hAnsi="ae_AlMohanad" w:cs="ae_AlMohanad"/>
          <w:sz w:val="26"/>
          <w:szCs w:val="26"/>
          <w:rtl/>
        </w:rPr>
        <w:tab/>
      </w:r>
      <w:r w:rsidR="00E547C2" w:rsidRPr="00E547C2">
        <w:rPr>
          <w:rFonts w:ascii="ae_AlMohanad" w:hAnsi="ae_AlMohanad" w:cs="ae_AlMohanad" w:hint="cs"/>
          <w:sz w:val="26"/>
          <w:szCs w:val="26"/>
          <w:rtl/>
        </w:rPr>
        <w:t xml:space="preserve">التوقيع: </w:t>
      </w:r>
      <w:r w:rsidR="00E547C2" w:rsidRPr="00E547C2">
        <w:rPr>
          <w:rFonts w:ascii="ae_AlMohanad" w:hAnsi="ae_AlMohanad" w:cs="ae_AlMohanad"/>
          <w:sz w:val="26"/>
          <w:szCs w:val="26"/>
          <w:rtl/>
        </w:rPr>
        <w:tab/>
      </w:r>
      <w:r w:rsidR="00E547C2" w:rsidRPr="00E547C2">
        <w:rPr>
          <w:rFonts w:ascii="ae_AlMohanad" w:hAnsi="ae_AlMohanad" w:cs="ae_AlMohanad"/>
          <w:sz w:val="26"/>
          <w:szCs w:val="26"/>
          <w:rtl/>
        </w:rPr>
        <w:tab/>
      </w:r>
      <w:r w:rsidR="00E547C2" w:rsidRPr="00E547C2">
        <w:rPr>
          <w:rFonts w:ascii="ae_AlMohanad" w:hAnsi="ae_AlMohanad" w:cs="ae_AlMohanad"/>
          <w:sz w:val="26"/>
          <w:szCs w:val="26"/>
          <w:rtl/>
        </w:rPr>
        <w:tab/>
      </w:r>
      <w:r w:rsidRPr="00E547C2">
        <w:rPr>
          <w:rFonts w:ascii="ae_AlMohanad" w:hAnsi="ae_AlMohanad" w:cs="ae_AlMohanad"/>
          <w:sz w:val="26"/>
          <w:szCs w:val="26"/>
          <w:rtl/>
        </w:rPr>
        <w:t>التاريخ</w:t>
      </w:r>
      <w:r w:rsidRPr="00E547C2">
        <w:rPr>
          <w:rFonts w:ascii="ae_AlMohanad" w:hAnsi="ae_AlMohanad" w:cs="ae_AlMohanad"/>
          <w:sz w:val="26"/>
          <w:szCs w:val="26"/>
        </w:rPr>
        <w:t>:</w:t>
      </w:r>
    </w:p>
    <w:sectPr w:rsidR="00636A57" w:rsidRPr="00D621B5" w:rsidSect="008876A2">
      <w:headerReference w:type="default" r:id="rId9"/>
      <w:footerReference w:type="default" r:id="rId10"/>
      <w:type w:val="continuous"/>
      <w:pgSz w:w="11909" w:h="16834" w:code="9"/>
      <w:pgMar w:top="1710" w:right="569" w:bottom="1276" w:left="72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339" w:rsidRDefault="00AB3339">
      <w:r>
        <w:separator/>
      </w:r>
    </w:p>
  </w:endnote>
  <w:endnote w:type="continuationSeparator" w:id="0">
    <w:p w:rsidR="00AB3339" w:rsidRDefault="00AB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magro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L-Hotham"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F_Najed"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E5" w:rsidRPr="00946C38" w:rsidRDefault="00BC6CE5" w:rsidP="00504DEF">
    <w:pPr>
      <w:pStyle w:val="a4"/>
      <w:tabs>
        <w:tab w:val="left" w:pos="8190"/>
      </w:tabs>
      <w:spacing w:line="360" w:lineRule="auto"/>
      <w:rPr>
        <w:rFonts w:cs="AF_Najed"/>
        <w:color w:val="808080" w:themeColor="background1" w:themeShade="80"/>
        <w:sz w:val="18"/>
        <w:szCs w:val="18"/>
      </w:rPr>
    </w:pPr>
    <w:r>
      <w:rPr>
        <w:rFonts w:cs="AF_Najed"/>
        <w:color w:val="808080" w:themeColor="background1" w:themeShade="8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339" w:rsidRDefault="00AB3339">
      <w:r>
        <w:separator/>
      </w:r>
    </w:p>
  </w:footnote>
  <w:footnote w:type="continuationSeparator" w:id="0">
    <w:p w:rsidR="00AB3339" w:rsidRDefault="00AB3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E5" w:rsidRDefault="00BC6CE5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ACD71E" wp14:editId="3DC58486">
          <wp:simplePos x="0" y="0"/>
          <wp:positionH relativeFrom="column">
            <wp:posOffset>-441960</wp:posOffset>
          </wp:positionH>
          <wp:positionV relativeFrom="paragraph">
            <wp:posOffset>-510540</wp:posOffset>
          </wp:positionV>
          <wp:extent cx="7516783" cy="10632440"/>
          <wp:effectExtent l="0" t="0" r="8255" b="0"/>
          <wp:wrapNone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خلفية الورق الرسمي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6783" cy="1063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014D"/>
    <w:multiLevelType w:val="hybridMultilevel"/>
    <w:tmpl w:val="8A2C1D3E"/>
    <w:lvl w:ilvl="0" w:tplc="4CEA2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B281F"/>
    <w:multiLevelType w:val="hybridMultilevel"/>
    <w:tmpl w:val="DA823304"/>
    <w:lvl w:ilvl="0" w:tplc="48C640C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F2A92"/>
    <w:multiLevelType w:val="hybridMultilevel"/>
    <w:tmpl w:val="A1968B94"/>
    <w:lvl w:ilvl="0" w:tplc="24229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3247F"/>
    <w:multiLevelType w:val="hybridMultilevel"/>
    <w:tmpl w:val="CDDCF1B6"/>
    <w:lvl w:ilvl="0" w:tplc="7B8059D2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5709E"/>
    <w:multiLevelType w:val="singleLevel"/>
    <w:tmpl w:val="504CEB84"/>
    <w:lvl w:ilvl="0">
      <w:start w:val="1"/>
      <w:numFmt w:val="arabicAlpha"/>
      <w:lvlText w:val="(%1)"/>
      <w:lvlJc w:val="left"/>
      <w:pPr>
        <w:tabs>
          <w:tab w:val="num" w:pos="720"/>
        </w:tabs>
        <w:ind w:left="720" w:right="720" w:hanging="720"/>
      </w:pPr>
      <w:rPr>
        <w:rFonts w:hint="default"/>
        <w:sz w:val="32"/>
      </w:rPr>
    </w:lvl>
  </w:abstractNum>
  <w:abstractNum w:abstractNumId="5" w15:restartNumberingAfterBreak="0">
    <w:nsid w:val="14930B7D"/>
    <w:multiLevelType w:val="hybridMultilevel"/>
    <w:tmpl w:val="FCF047B0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FCA47F7"/>
    <w:multiLevelType w:val="hybridMultilevel"/>
    <w:tmpl w:val="5734DF80"/>
    <w:lvl w:ilvl="0" w:tplc="AF0A872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03ECC"/>
    <w:multiLevelType w:val="hybridMultilevel"/>
    <w:tmpl w:val="6024DC6C"/>
    <w:lvl w:ilvl="0" w:tplc="BD0CF8B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830F5"/>
    <w:multiLevelType w:val="hybridMultilevel"/>
    <w:tmpl w:val="FA00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B5AA5"/>
    <w:multiLevelType w:val="hybridMultilevel"/>
    <w:tmpl w:val="7166BE18"/>
    <w:lvl w:ilvl="0" w:tplc="4D925028">
      <w:start w:val="1"/>
      <w:numFmt w:val="decimal"/>
      <w:lvlText w:val="%1)"/>
      <w:lvlJc w:val="left"/>
      <w:pPr>
        <w:ind w:left="1080" w:hanging="72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C62BD"/>
    <w:multiLevelType w:val="hybridMultilevel"/>
    <w:tmpl w:val="6B8C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D728C"/>
    <w:multiLevelType w:val="hybridMultilevel"/>
    <w:tmpl w:val="8008433A"/>
    <w:lvl w:ilvl="0" w:tplc="5CC45C5A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AL-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358FA"/>
    <w:multiLevelType w:val="singleLevel"/>
    <w:tmpl w:val="74DC80C4"/>
    <w:lvl w:ilvl="0">
      <w:start w:val="1"/>
      <w:numFmt w:val="decimal"/>
      <w:lvlText w:val="%1)"/>
      <w:lvlJc w:val="left"/>
      <w:pPr>
        <w:tabs>
          <w:tab w:val="num" w:pos="360"/>
        </w:tabs>
        <w:ind w:left="360" w:right="360" w:hanging="360"/>
      </w:pPr>
      <w:rPr>
        <w:rFonts w:hint="default"/>
        <w:sz w:val="26"/>
      </w:rPr>
    </w:lvl>
  </w:abstractNum>
  <w:abstractNum w:abstractNumId="13" w15:restartNumberingAfterBreak="0">
    <w:nsid w:val="3701658E"/>
    <w:multiLevelType w:val="hybridMultilevel"/>
    <w:tmpl w:val="84CE6BD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1B391F"/>
    <w:multiLevelType w:val="hybridMultilevel"/>
    <w:tmpl w:val="4D18E3E0"/>
    <w:lvl w:ilvl="0" w:tplc="6ED8D41E"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E481B"/>
    <w:multiLevelType w:val="hybridMultilevel"/>
    <w:tmpl w:val="E2C08A14"/>
    <w:lvl w:ilvl="0" w:tplc="B902010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5102A"/>
    <w:multiLevelType w:val="hybridMultilevel"/>
    <w:tmpl w:val="FCBC7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989782">
      <w:start w:val="1"/>
      <w:numFmt w:val="arabicAbjad"/>
      <w:lvlText w:val="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 w:tplc="64A223F8">
      <w:start w:val="2"/>
      <w:numFmt w:val="decimal"/>
      <w:lvlText w:val="%3-"/>
      <w:lvlJc w:val="left"/>
      <w:pPr>
        <w:tabs>
          <w:tab w:val="num" w:pos="7455"/>
        </w:tabs>
        <w:ind w:left="7455" w:hanging="54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1633B7"/>
    <w:multiLevelType w:val="multilevel"/>
    <w:tmpl w:val="BC9EA8EC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02489"/>
    <w:multiLevelType w:val="hybridMultilevel"/>
    <w:tmpl w:val="EF2C30C8"/>
    <w:lvl w:ilvl="0" w:tplc="33F25706">
      <w:numFmt w:val="bullet"/>
      <w:lvlText w:val=""/>
      <w:lvlJc w:val="left"/>
      <w:pPr>
        <w:ind w:left="409" w:hanging="360"/>
      </w:pPr>
      <w:rPr>
        <w:rFonts w:ascii="Symbol" w:eastAsia="Calibr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19" w15:restartNumberingAfterBreak="0">
    <w:nsid w:val="53DC5754"/>
    <w:multiLevelType w:val="hybridMultilevel"/>
    <w:tmpl w:val="377E26A8"/>
    <w:lvl w:ilvl="0" w:tplc="2CB2FD3A">
      <w:start w:val="5"/>
      <w:numFmt w:val="arabicAlpha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56E87"/>
    <w:multiLevelType w:val="hybridMultilevel"/>
    <w:tmpl w:val="B2E2348A"/>
    <w:lvl w:ilvl="0" w:tplc="86D0572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728D0"/>
    <w:multiLevelType w:val="hybridMultilevel"/>
    <w:tmpl w:val="FE84BADE"/>
    <w:lvl w:ilvl="0" w:tplc="1916BFD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A13FE"/>
    <w:multiLevelType w:val="hybridMultilevel"/>
    <w:tmpl w:val="7D6C08E0"/>
    <w:lvl w:ilvl="0" w:tplc="E4C27B24">
      <w:numFmt w:val="bullet"/>
      <w:lvlText w:val=""/>
      <w:lvlJc w:val="left"/>
      <w:pPr>
        <w:ind w:left="720" w:hanging="360"/>
      </w:pPr>
      <w:rPr>
        <w:rFonts w:ascii="Symbol" w:eastAsia="Times New Roman" w:hAnsi="Symbol" w:cs="AL-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C57D9"/>
    <w:multiLevelType w:val="hybridMultilevel"/>
    <w:tmpl w:val="EE8E771A"/>
    <w:lvl w:ilvl="0" w:tplc="90F47350">
      <w:start w:val="1"/>
      <w:numFmt w:val="arabicAbjad"/>
      <w:lvlText w:val="%1."/>
      <w:lvlJc w:val="left"/>
      <w:pPr>
        <w:tabs>
          <w:tab w:val="num" w:pos="792"/>
        </w:tabs>
        <w:ind w:left="792" w:hanging="432"/>
      </w:pPr>
      <w:rPr>
        <w:rFonts w:ascii="Almagro" w:hAnsi="Almagro" w:cs="AL-Mohanad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394EF7"/>
    <w:multiLevelType w:val="hybridMultilevel"/>
    <w:tmpl w:val="DB8C1F22"/>
    <w:lvl w:ilvl="0" w:tplc="E63AC5EE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B25EB4"/>
    <w:multiLevelType w:val="hybridMultilevel"/>
    <w:tmpl w:val="40265A26"/>
    <w:lvl w:ilvl="0" w:tplc="DB7231CA">
      <w:start w:val="1"/>
      <w:numFmt w:val="decimal"/>
      <w:lvlText w:val="%1)"/>
      <w:lvlJc w:val="left"/>
      <w:pPr>
        <w:ind w:left="1080" w:hanging="720"/>
      </w:pPr>
      <w:rPr>
        <w:rFonts w:ascii="Arabic Typesetting" w:eastAsia="Times New Roman" w:hAnsi="Arabic Typesetting" w:cs="AL-Mohana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F2C18"/>
    <w:multiLevelType w:val="hybridMultilevel"/>
    <w:tmpl w:val="E528D68E"/>
    <w:lvl w:ilvl="0" w:tplc="83CC9544">
      <w:start w:val="1"/>
      <w:numFmt w:val="decimal"/>
      <w:lvlText w:val="%1)"/>
      <w:lvlJc w:val="left"/>
      <w:pPr>
        <w:ind w:left="1080" w:hanging="72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C70CA"/>
    <w:multiLevelType w:val="hybridMultilevel"/>
    <w:tmpl w:val="8454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06ED9"/>
    <w:multiLevelType w:val="hybridMultilevel"/>
    <w:tmpl w:val="09488F18"/>
    <w:lvl w:ilvl="0" w:tplc="291C9C7C">
      <w:start w:val="1"/>
      <w:numFmt w:val="decimal"/>
      <w:lvlText w:val="%1)"/>
      <w:lvlJc w:val="left"/>
      <w:pPr>
        <w:ind w:left="720" w:hanging="360"/>
      </w:pPr>
      <w:rPr>
        <w:rFonts w:asciiTheme="minorBidi" w:eastAsia="Times New Roman" w:hAnsiTheme="minorBidi" w:cs="AL-Hotham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E7FDF"/>
    <w:multiLevelType w:val="hybridMultilevel"/>
    <w:tmpl w:val="3B741F84"/>
    <w:lvl w:ilvl="0" w:tplc="02303A3A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F04F14"/>
    <w:multiLevelType w:val="hybridMultilevel"/>
    <w:tmpl w:val="290C10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D2903"/>
    <w:multiLevelType w:val="hybridMultilevel"/>
    <w:tmpl w:val="1C06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10"/>
  </w:num>
  <w:num w:numId="6">
    <w:abstractNumId w:val="2"/>
  </w:num>
  <w:num w:numId="7">
    <w:abstractNumId w:val="4"/>
  </w:num>
  <w:num w:numId="8">
    <w:abstractNumId w:val="19"/>
  </w:num>
  <w:num w:numId="9">
    <w:abstractNumId w:val="26"/>
  </w:num>
  <w:num w:numId="10">
    <w:abstractNumId w:val="21"/>
  </w:num>
  <w:num w:numId="11">
    <w:abstractNumId w:val="28"/>
  </w:num>
  <w:num w:numId="12">
    <w:abstractNumId w:val="9"/>
  </w:num>
  <w:num w:numId="13">
    <w:abstractNumId w:val="15"/>
  </w:num>
  <w:num w:numId="14">
    <w:abstractNumId w:val="1"/>
  </w:num>
  <w:num w:numId="15">
    <w:abstractNumId w:val="25"/>
  </w:num>
  <w:num w:numId="16">
    <w:abstractNumId w:val="30"/>
  </w:num>
  <w:num w:numId="17">
    <w:abstractNumId w:val="0"/>
  </w:num>
  <w:num w:numId="18">
    <w:abstractNumId w:val="12"/>
  </w:num>
  <w:num w:numId="19">
    <w:abstractNumId w:val="18"/>
  </w:num>
  <w:num w:numId="20">
    <w:abstractNumId w:val="11"/>
  </w:num>
  <w:num w:numId="21">
    <w:abstractNumId w:val="8"/>
  </w:num>
  <w:num w:numId="22">
    <w:abstractNumId w:val="17"/>
  </w:num>
  <w:num w:numId="23">
    <w:abstractNumId w:val="16"/>
  </w:num>
  <w:num w:numId="24">
    <w:abstractNumId w:val="23"/>
  </w:num>
  <w:num w:numId="25">
    <w:abstractNumId w:val="3"/>
  </w:num>
  <w:num w:numId="26">
    <w:abstractNumId w:val="14"/>
  </w:num>
  <w:num w:numId="27">
    <w:abstractNumId w:val="24"/>
  </w:num>
  <w:num w:numId="28">
    <w:abstractNumId w:val="6"/>
  </w:num>
  <w:num w:numId="29">
    <w:abstractNumId w:val="29"/>
  </w:num>
  <w:num w:numId="30">
    <w:abstractNumId w:val="20"/>
  </w:num>
  <w:num w:numId="31">
    <w:abstractNumId w:val="13"/>
  </w:num>
  <w:num w:numId="32">
    <w:abstractNumId w:val="31"/>
  </w:num>
  <w:num w:numId="3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DF"/>
    <w:rsid w:val="000003B0"/>
    <w:rsid w:val="00000794"/>
    <w:rsid w:val="00000888"/>
    <w:rsid w:val="00001B5C"/>
    <w:rsid w:val="00001B67"/>
    <w:rsid w:val="00002707"/>
    <w:rsid w:val="000074A2"/>
    <w:rsid w:val="000106B9"/>
    <w:rsid w:val="000106BC"/>
    <w:rsid w:val="00010A88"/>
    <w:rsid w:val="00012580"/>
    <w:rsid w:val="00016480"/>
    <w:rsid w:val="00017064"/>
    <w:rsid w:val="00020693"/>
    <w:rsid w:val="00020701"/>
    <w:rsid w:val="000219C1"/>
    <w:rsid w:val="00023685"/>
    <w:rsid w:val="00023E05"/>
    <w:rsid w:val="00024A8E"/>
    <w:rsid w:val="00024EAD"/>
    <w:rsid w:val="00025EFF"/>
    <w:rsid w:val="00027CA6"/>
    <w:rsid w:val="00032BDA"/>
    <w:rsid w:val="00032D86"/>
    <w:rsid w:val="00041825"/>
    <w:rsid w:val="00041D4C"/>
    <w:rsid w:val="00042531"/>
    <w:rsid w:val="000442E9"/>
    <w:rsid w:val="0004579B"/>
    <w:rsid w:val="0004798C"/>
    <w:rsid w:val="0005114F"/>
    <w:rsid w:val="000550D1"/>
    <w:rsid w:val="00055998"/>
    <w:rsid w:val="00055E8D"/>
    <w:rsid w:val="00056110"/>
    <w:rsid w:val="00056E87"/>
    <w:rsid w:val="000574FF"/>
    <w:rsid w:val="00057D81"/>
    <w:rsid w:val="000602CB"/>
    <w:rsid w:val="00060873"/>
    <w:rsid w:val="0006168E"/>
    <w:rsid w:val="00061953"/>
    <w:rsid w:val="00064C70"/>
    <w:rsid w:val="00064F40"/>
    <w:rsid w:val="00065087"/>
    <w:rsid w:val="00066985"/>
    <w:rsid w:val="00070B09"/>
    <w:rsid w:val="00074051"/>
    <w:rsid w:val="000745C0"/>
    <w:rsid w:val="00077D85"/>
    <w:rsid w:val="00082A51"/>
    <w:rsid w:val="00083533"/>
    <w:rsid w:val="00083CCD"/>
    <w:rsid w:val="00086731"/>
    <w:rsid w:val="00090800"/>
    <w:rsid w:val="00091A54"/>
    <w:rsid w:val="00092060"/>
    <w:rsid w:val="00095B7B"/>
    <w:rsid w:val="00096114"/>
    <w:rsid w:val="00096F7A"/>
    <w:rsid w:val="000A0D6B"/>
    <w:rsid w:val="000A130B"/>
    <w:rsid w:val="000A2AED"/>
    <w:rsid w:val="000A43F4"/>
    <w:rsid w:val="000A59C9"/>
    <w:rsid w:val="000A71C9"/>
    <w:rsid w:val="000B0A92"/>
    <w:rsid w:val="000B4715"/>
    <w:rsid w:val="000B5695"/>
    <w:rsid w:val="000B6CA5"/>
    <w:rsid w:val="000B7EF4"/>
    <w:rsid w:val="000C1674"/>
    <w:rsid w:val="000C39AC"/>
    <w:rsid w:val="000C3C5A"/>
    <w:rsid w:val="000C5CB8"/>
    <w:rsid w:val="000C7841"/>
    <w:rsid w:val="000C7ACF"/>
    <w:rsid w:val="000D21FD"/>
    <w:rsid w:val="000D40CB"/>
    <w:rsid w:val="000D4159"/>
    <w:rsid w:val="000D4F27"/>
    <w:rsid w:val="000D65D5"/>
    <w:rsid w:val="000D771C"/>
    <w:rsid w:val="000E010D"/>
    <w:rsid w:val="000E06F8"/>
    <w:rsid w:val="000E0B33"/>
    <w:rsid w:val="000E1CA3"/>
    <w:rsid w:val="000E3B38"/>
    <w:rsid w:val="000E458C"/>
    <w:rsid w:val="000E5B3F"/>
    <w:rsid w:val="000E5E0E"/>
    <w:rsid w:val="000E6890"/>
    <w:rsid w:val="000F14F1"/>
    <w:rsid w:val="000F3EBD"/>
    <w:rsid w:val="000F4095"/>
    <w:rsid w:val="000F474E"/>
    <w:rsid w:val="000F6416"/>
    <w:rsid w:val="001003E2"/>
    <w:rsid w:val="001007B8"/>
    <w:rsid w:val="00104B99"/>
    <w:rsid w:val="001060D9"/>
    <w:rsid w:val="001073DF"/>
    <w:rsid w:val="00111596"/>
    <w:rsid w:val="001121AE"/>
    <w:rsid w:val="001128A4"/>
    <w:rsid w:val="001133D0"/>
    <w:rsid w:val="00113948"/>
    <w:rsid w:val="001177D8"/>
    <w:rsid w:val="001200E7"/>
    <w:rsid w:val="00121EEA"/>
    <w:rsid w:val="001247A6"/>
    <w:rsid w:val="00126CB3"/>
    <w:rsid w:val="00133612"/>
    <w:rsid w:val="001338F1"/>
    <w:rsid w:val="00135604"/>
    <w:rsid w:val="00135B82"/>
    <w:rsid w:val="00137EBA"/>
    <w:rsid w:val="001402FC"/>
    <w:rsid w:val="001416EB"/>
    <w:rsid w:val="001437B5"/>
    <w:rsid w:val="00145609"/>
    <w:rsid w:val="00150250"/>
    <w:rsid w:val="0015049B"/>
    <w:rsid w:val="00150F97"/>
    <w:rsid w:val="00151567"/>
    <w:rsid w:val="00151F93"/>
    <w:rsid w:val="00153220"/>
    <w:rsid w:val="00154F7F"/>
    <w:rsid w:val="001556CA"/>
    <w:rsid w:val="00161AA7"/>
    <w:rsid w:val="001622AB"/>
    <w:rsid w:val="0016233E"/>
    <w:rsid w:val="00162609"/>
    <w:rsid w:val="00162DED"/>
    <w:rsid w:val="00163CC2"/>
    <w:rsid w:val="001645A3"/>
    <w:rsid w:val="00165172"/>
    <w:rsid w:val="00166A62"/>
    <w:rsid w:val="00167FF1"/>
    <w:rsid w:val="00170997"/>
    <w:rsid w:val="0017168A"/>
    <w:rsid w:val="00172000"/>
    <w:rsid w:val="001731B2"/>
    <w:rsid w:val="001805E0"/>
    <w:rsid w:val="00181D73"/>
    <w:rsid w:val="00183B2E"/>
    <w:rsid w:val="00184478"/>
    <w:rsid w:val="00186FE6"/>
    <w:rsid w:val="00190624"/>
    <w:rsid w:val="0019260D"/>
    <w:rsid w:val="00194013"/>
    <w:rsid w:val="00197884"/>
    <w:rsid w:val="001978C8"/>
    <w:rsid w:val="001A2D73"/>
    <w:rsid w:val="001A3186"/>
    <w:rsid w:val="001A45B0"/>
    <w:rsid w:val="001A7005"/>
    <w:rsid w:val="001A737A"/>
    <w:rsid w:val="001B1310"/>
    <w:rsid w:val="001B1951"/>
    <w:rsid w:val="001B2857"/>
    <w:rsid w:val="001B34B2"/>
    <w:rsid w:val="001B375E"/>
    <w:rsid w:val="001B5618"/>
    <w:rsid w:val="001B6A3B"/>
    <w:rsid w:val="001B6B84"/>
    <w:rsid w:val="001C1445"/>
    <w:rsid w:val="001C19C5"/>
    <w:rsid w:val="001C2DDA"/>
    <w:rsid w:val="001C5CB5"/>
    <w:rsid w:val="001D0189"/>
    <w:rsid w:val="001D048D"/>
    <w:rsid w:val="001D25E3"/>
    <w:rsid w:val="001D62BA"/>
    <w:rsid w:val="001D6647"/>
    <w:rsid w:val="001D6ACD"/>
    <w:rsid w:val="001D7798"/>
    <w:rsid w:val="001D7F7D"/>
    <w:rsid w:val="001E2E48"/>
    <w:rsid w:val="001E351D"/>
    <w:rsid w:val="001E4DD1"/>
    <w:rsid w:val="001E6058"/>
    <w:rsid w:val="001F10BC"/>
    <w:rsid w:val="001F2386"/>
    <w:rsid w:val="001F4093"/>
    <w:rsid w:val="001F4E3F"/>
    <w:rsid w:val="001F56E1"/>
    <w:rsid w:val="001F719D"/>
    <w:rsid w:val="002006B6"/>
    <w:rsid w:val="00200D67"/>
    <w:rsid w:val="002022A8"/>
    <w:rsid w:val="00203698"/>
    <w:rsid w:val="00204465"/>
    <w:rsid w:val="00206849"/>
    <w:rsid w:val="00207691"/>
    <w:rsid w:val="00207EEE"/>
    <w:rsid w:val="002162A4"/>
    <w:rsid w:val="00220F18"/>
    <w:rsid w:val="00223595"/>
    <w:rsid w:val="00223E24"/>
    <w:rsid w:val="00225B9C"/>
    <w:rsid w:val="00226A2E"/>
    <w:rsid w:val="00230317"/>
    <w:rsid w:val="002320DA"/>
    <w:rsid w:val="00234292"/>
    <w:rsid w:val="00234A24"/>
    <w:rsid w:val="00235F63"/>
    <w:rsid w:val="00240BBA"/>
    <w:rsid w:val="002412FC"/>
    <w:rsid w:val="00243645"/>
    <w:rsid w:val="00243F3C"/>
    <w:rsid w:val="002442DE"/>
    <w:rsid w:val="00244344"/>
    <w:rsid w:val="00244D7D"/>
    <w:rsid w:val="0024591A"/>
    <w:rsid w:val="002461F4"/>
    <w:rsid w:val="00247445"/>
    <w:rsid w:val="00252029"/>
    <w:rsid w:val="002521D3"/>
    <w:rsid w:val="00252336"/>
    <w:rsid w:val="0025265B"/>
    <w:rsid w:val="002533D9"/>
    <w:rsid w:val="00253A6B"/>
    <w:rsid w:val="00253E5E"/>
    <w:rsid w:val="00254250"/>
    <w:rsid w:val="002543C2"/>
    <w:rsid w:val="00254727"/>
    <w:rsid w:val="00255831"/>
    <w:rsid w:val="00257401"/>
    <w:rsid w:val="00257BD7"/>
    <w:rsid w:val="00261037"/>
    <w:rsid w:val="00264E0D"/>
    <w:rsid w:val="00266FA9"/>
    <w:rsid w:val="002719DA"/>
    <w:rsid w:val="00272C8E"/>
    <w:rsid w:val="00272F53"/>
    <w:rsid w:val="00274B89"/>
    <w:rsid w:val="00276568"/>
    <w:rsid w:val="00276730"/>
    <w:rsid w:val="00280C8A"/>
    <w:rsid w:val="00281674"/>
    <w:rsid w:val="002816C6"/>
    <w:rsid w:val="00282D1F"/>
    <w:rsid w:val="00283702"/>
    <w:rsid w:val="0028629B"/>
    <w:rsid w:val="002909BB"/>
    <w:rsid w:val="0029472D"/>
    <w:rsid w:val="002951C1"/>
    <w:rsid w:val="0029675D"/>
    <w:rsid w:val="00297D98"/>
    <w:rsid w:val="002A0706"/>
    <w:rsid w:val="002A10B2"/>
    <w:rsid w:val="002A3C30"/>
    <w:rsid w:val="002A4088"/>
    <w:rsid w:val="002A46D0"/>
    <w:rsid w:val="002A4C32"/>
    <w:rsid w:val="002A534B"/>
    <w:rsid w:val="002A6978"/>
    <w:rsid w:val="002A7295"/>
    <w:rsid w:val="002A790A"/>
    <w:rsid w:val="002B08D6"/>
    <w:rsid w:val="002B0A71"/>
    <w:rsid w:val="002B0E80"/>
    <w:rsid w:val="002B1A13"/>
    <w:rsid w:val="002B2005"/>
    <w:rsid w:val="002B49FA"/>
    <w:rsid w:val="002B7F63"/>
    <w:rsid w:val="002C244B"/>
    <w:rsid w:val="002C54AE"/>
    <w:rsid w:val="002C5CA2"/>
    <w:rsid w:val="002C5D2A"/>
    <w:rsid w:val="002C5E71"/>
    <w:rsid w:val="002C6BC5"/>
    <w:rsid w:val="002C733A"/>
    <w:rsid w:val="002C7821"/>
    <w:rsid w:val="002C7DE2"/>
    <w:rsid w:val="002D0679"/>
    <w:rsid w:val="002D0DA1"/>
    <w:rsid w:val="002D35D5"/>
    <w:rsid w:val="002D3930"/>
    <w:rsid w:val="002D429B"/>
    <w:rsid w:val="002D5C49"/>
    <w:rsid w:val="002D5D07"/>
    <w:rsid w:val="002E298B"/>
    <w:rsid w:val="002E452F"/>
    <w:rsid w:val="002E6B2E"/>
    <w:rsid w:val="002F03D3"/>
    <w:rsid w:val="002F4D88"/>
    <w:rsid w:val="002F4F6B"/>
    <w:rsid w:val="002F53E1"/>
    <w:rsid w:val="002F69E8"/>
    <w:rsid w:val="00301D3C"/>
    <w:rsid w:val="00301E7A"/>
    <w:rsid w:val="00302E95"/>
    <w:rsid w:val="00303249"/>
    <w:rsid w:val="00305A62"/>
    <w:rsid w:val="003111E3"/>
    <w:rsid w:val="003117D9"/>
    <w:rsid w:val="00312531"/>
    <w:rsid w:val="00312BAB"/>
    <w:rsid w:val="00313961"/>
    <w:rsid w:val="00314F18"/>
    <w:rsid w:val="00317670"/>
    <w:rsid w:val="003176EF"/>
    <w:rsid w:val="003178F1"/>
    <w:rsid w:val="003178F7"/>
    <w:rsid w:val="00317BE3"/>
    <w:rsid w:val="0032161B"/>
    <w:rsid w:val="0032400F"/>
    <w:rsid w:val="003253A0"/>
    <w:rsid w:val="003256EA"/>
    <w:rsid w:val="003260F5"/>
    <w:rsid w:val="0032631E"/>
    <w:rsid w:val="003266C2"/>
    <w:rsid w:val="00326E79"/>
    <w:rsid w:val="0032782B"/>
    <w:rsid w:val="00330075"/>
    <w:rsid w:val="00330BF9"/>
    <w:rsid w:val="00331DE3"/>
    <w:rsid w:val="003321EF"/>
    <w:rsid w:val="00332C84"/>
    <w:rsid w:val="003339A2"/>
    <w:rsid w:val="003339C6"/>
    <w:rsid w:val="00333BDD"/>
    <w:rsid w:val="0033430E"/>
    <w:rsid w:val="00334534"/>
    <w:rsid w:val="00334B7E"/>
    <w:rsid w:val="00334D8F"/>
    <w:rsid w:val="003354E6"/>
    <w:rsid w:val="0033594A"/>
    <w:rsid w:val="00342E1C"/>
    <w:rsid w:val="00343155"/>
    <w:rsid w:val="00344AFD"/>
    <w:rsid w:val="00345935"/>
    <w:rsid w:val="00345A06"/>
    <w:rsid w:val="003469F3"/>
    <w:rsid w:val="00346DDA"/>
    <w:rsid w:val="0035160D"/>
    <w:rsid w:val="00351949"/>
    <w:rsid w:val="00355AF5"/>
    <w:rsid w:val="00355C74"/>
    <w:rsid w:val="00357B2A"/>
    <w:rsid w:val="003611CE"/>
    <w:rsid w:val="0036410F"/>
    <w:rsid w:val="00366A40"/>
    <w:rsid w:val="00376044"/>
    <w:rsid w:val="0037688B"/>
    <w:rsid w:val="00376FFF"/>
    <w:rsid w:val="0038033F"/>
    <w:rsid w:val="00382791"/>
    <w:rsid w:val="0038299C"/>
    <w:rsid w:val="003840A9"/>
    <w:rsid w:val="003843B2"/>
    <w:rsid w:val="00385242"/>
    <w:rsid w:val="0038532C"/>
    <w:rsid w:val="00386C26"/>
    <w:rsid w:val="0038786A"/>
    <w:rsid w:val="00387BBD"/>
    <w:rsid w:val="003903B7"/>
    <w:rsid w:val="0039093A"/>
    <w:rsid w:val="00390C02"/>
    <w:rsid w:val="00390E1D"/>
    <w:rsid w:val="003938B0"/>
    <w:rsid w:val="00396BDB"/>
    <w:rsid w:val="003977BE"/>
    <w:rsid w:val="003A1022"/>
    <w:rsid w:val="003A1262"/>
    <w:rsid w:val="003A1F3A"/>
    <w:rsid w:val="003A2883"/>
    <w:rsid w:val="003A5323"/>
    <w:rsid w:val="003A6843"/>
    <w:rsid w:val="003A75DF"/>
    <w:rsid w:val="003A7C3A"/>
    <w:rsid w:val="003A7D53"/>
    <w:rsid w:val="003B0AD8"/>
    <w:rsid w:val="003B1CB9"/>
    <w:rsid w:val="003B2466"/>
    <w:rsid w:val="003B3E0D"/>
    <w:rsid w:val="003B4E78"/>
    <w:rsid w:val="003B4F37"/>
    <w:rsid w:val="003B51A1"/>
    <w:rsid w:val="003B69DA"/>
    <w:rsid w:val="003B6FB2"/>
    <w:rsid w:val="003B744F"/>
    <w:rsid w:val="003C1893"/>
    <w:rsid w:val="003C1CCB"/>
    <w:rsid w:val="003C2485"/>
    <w:rsid w:val="003C2E47"/>
    <w:rsid w:val="003C371E"/>
    <w:rsid w:val="003C3F40"/>
    <w:rsid w:val="003C6A1C"/>
    <w:rsid w:val="003D2C16"/>
    <w:rsid w:val="003D4D7D"/>
    <w:rsid w:val="003D6FE0"/>
    <w:rsid w:val="003E2719"/>
    <w:rsid w:val="003E28EE"/>
    <w:rsid w:val="003E292B"/>
    <w:rsid w:val="003E2C7A"/>
    <w:rsid w:val="003E379C"/>
    <w:rsid w:val="003E38C9"/>
    <w:rsid w:val="003E43B4"/>
    <w:rsid w:val="003E5A3C"/>
    <w:rsid w:val="003F0B78"/>
    <w:rsid w:val="003F2731"/>
    <w:rsid w:val="003F378C"/>
    <w:rsid w:val="003F4BBD"/>
    <w:rsid w:val="003F555D"/>
    <w:rsid w:val="003F59B8"/>
    <w:rsid w:val="00400ADE"/>
    <w:rsid w:val="00400C29"/>
    <w:rsid w:val="0040124A"/>
    <w:rsid w:val="004021FE"/>
    <w:rsid w:val="00403679"/>
    <w:rsid w:val="00406C93"/>
    <w:rsid w:val="0040751E"/>
    <w:rsid w:val="00407D53"/>
    <w:rsid w:val="004120DF"/>
    <w:rsid w:val="0041328F"/>
    <w:rsid w:val="004132EA"/>
    <w:rsid w:val="004135A1"/>
    <w:rsid w:val="004135D6"/>
    <w:rsid w:val="0041455C"/>
    <w:rsid w:val="00414F1F"/>
    <w:rsid w:val="00415BEF"/>
    <w:rsid w:val="00416735"/>
    <w:rsid w:val="00420070"/>
    <w:rsid w:val="00420BBE"/>
    <w:rsid w:val="004212D6"/>
    <w:rsid w:val="00421B42"/>
    <w:rsid w:val="00422F2E"/>
    <w:rsid w:val="00423F40"/>
    <w:rsid w:val="00424EF1"/>
    <w:rsid w:val="00424FDA"/>
    <w:rsid w:val="0042584E"/>
    <w:rsid w:val="00426335"/>
    <w:rsid w:val="0042701E"/>
    <w:rsid w:val="004279D3"/>
    <w:rsid w:val="004302DB"/>
    <w:rsid w:val="00430D5D"/>
    <w:rsid w:val="00432472"/>
    <w:rsid w:val="00433E84"/>
    <w:rsid w:val="004352E1"/>
    <w:rsid w:val="0043563E"/>
    <w:rsid w:val="00435BBB"/>
    <w:rsid w:val="00436B19"/>
    <w:rsid w:val="00437F3C"/>
    <w:rsid w:val="00440538"/>
    <w:rsid w:val="00441B65"/>
    <w:rsid w:val="00444CDB"/>
    <w:rsid w:val="004463C4"/>
    <w:rsid w:val="0044752B"/>
    <w:rsid w:val="004518FF"/>
    <w:rsid w:val="00453717"/>
    <w:rsid w:val="00454DB4"/>
    <w:rsid w:val="004564CD"/>
    <w:rsid w:val="00457916"/>
    <w:rsid w:val="00460641"/>
    <w:rsid w:val="00460776"/>
    <w:rsid w:val="00461720"/>
    <w:rsid w:val="0046481A"/>
    <w:rsid w:val="00465630"/>
    <w:rsid w:val="004716D4"/>
    <w:rsid w:val="00472059"/>
    <w:rsid w:val="00472165"/>
    <w:rsid w:val="0047351A"/>
    <w:rsid w:val="00476B72"/>
    <w:rsid w:val="00477AB1"/>
    <w:rsid w:val="004818B2"/>
    <w:rsid w:val="00481951"/>
    <w:rsid w:val="004828C5"/>
    <w:rsid w:val="00486BE5"/>
    <w:rsid w:val="00490261"/>
    <w:rsid w:val="00490BB9"/>
    <w:rsid w:val="00492C60"/>
    <w:rsid w:val="00493C4E"/>
    <w:rsid w:val="0049402B"/>
    <w:rsid w:val="00495276"/>
    <w:rsid w:val="0049543E"/>
    <w:rsid w:val="00495D24"/>
    <w:rsid w:val="004A1CAC"/>
    <w:rsid w:val="004A755F"/>
    <w:rsid w:val="004B08F8"/>
    <w:rsid w:val="004B0EEA"/>
    <w:rsid w:val="004B329D"/>
    <w:rsid w:val="004B4338"/>
    <w:rsid w:val="004B618E"/>
    <w:rsid w:val="004B64D5"/>
    <w:rsid w:val="004C1D6B"/>
    <w:rsid w:val="004C25C9"/>
    <w:rsid w:val="004C2F28"/>
    <w:rsid w:val="004C5E0D"/>
    <w:rsid w:val="004C6D95"/>
    <w:rsid w:val="004C756A"/>
    <w:rsid w:val="004C781E"/>
    <w:rsid w:val="004C7C3B"/>
    <w:rsid w:val="004D01EE"/>
    <w:rsid w:val="004D0781"/>
    <w:rsid w:val="004D0C57"/>
    <w:rsid w:val="004D0EEA"/>
    <w:rsid w:val="004D13E6"/>
    <w:rsid w:val="004D23A4"/>
    <w:rsid w:val="004D28E7"/>
    <w:rsid w:val="004D3435"/>
    <w:rsid w:val="004D4BD3"/>
    <w:rsid w:val="004D53C4"/>
    <w:rsid w:val="004D71E8"/>
    <w:rsid w:val="004D79BC"/>
    <w:rsid w:val="004E2DCF"/>
    <w:rsid w:val="004E2E1F"/>
    <w:rsid w:val="004E3E3A"/>
    <w:rsid w:val="004E4C5E"/>
    <w:rsid w:val="004E5121"/>
    <w:rsid w:val="004E582D"/>
    <w:rsid w:val="004E60C5"/>
    <w:rsid w:val="004E710F"/>
    <w:rsid w:val="004E7DF8"/>
    <w:rsid w:val="004F283E"/>
    <w:rsid w:val="004F2D4E"/>
    <w:rsid w:val="004F39CF"/>
    <w:rsid w:val="004F5C56"/>
    <w:rsid w:val="004F639E"/>
    <w:rsid w:val="004F66E0"/>
    <w:rsid w:val="004F75D6"/>
    <w:rsid w:val="00500985"/>
    <w:rsid w:val="00501333"/>
    <w:rsid w:val="00503F68"/>
    <w:rsid w:val="00504DEF"/>
    <w:rsid w:val="00505616"/>
    <w:rsid w:val="00505728"/>
    <w:rsid w:val="00505759"/>
    <w:rsid w:val="00510256"/>
    <w:rsid w:val="00510D04"/>
    <w:rsid w:val="0051117C"/>
    <w:rsid w:val="005112AE"/>
    <w:rsid w:val="00511D0C"/>
    <w:rsid w:val="00511EE9"/>
    <w:rsid w:val="005135EB"/>
    <w:rsid w:val="00514AFE"/>
    <w:rsid w:val="00514C4D"/>
    <w:rsid w:val="005155B2"/>
    <w:rsid w:val="00515AFF"/>
    <w:rsid w:val="00516087"/>
    <w:rsid w:val="00516C68"/>
    <w:rsid w:val="0052025E"/>
    <w:rsid w:val="00520791"/>
    <w:rsid w:val="00522339"/>
    <w:rsid w:val="00522ABF"/>
    <w:rsid w:val="00523E37"/>
    <w:rsid w:val="005244CB"/>
    <w:rsid w:val="00524545"/>
    <w:rsid w:val="00526312"/>
    <w:rsid w:val="00527885"/>
    <w:rsid w:val="00527DB9"/>
    <w:rsid w:val="00527DBE"/>
    <w:rsid w:val="00531767"/>
    <w:rsid w:val="00532C5E"/>
    <w:rsid w:val="00534883"/>
    <w:rsid w:val="005362B1"/>
    <w:rsid w:val="00537357"/>
    <w:rsid w:val="00537360"/>
    <w:rsid w:val="00537383"/>
    <w:rsid w:val="005403C6"/>
    <w:rsid w:val="005403D1"/>
    <w:rsid w:val="005425F6"/>
    <w:rsid w:val="005446E0"/>
    <w:rsid w:val="005517A2"/>
    <w:rsid w:val="00552D05"/>
    <w:rsid w:val="00553819"/>
    <w:rsid w:val="00554A37"/>
    <w:rsid w:val="00560152"/>
    <w:rsid w:val="005606CA"/>
    <w:rsid w:val="00561016"/>
    <w:rsid w:val="0056143A"/>
    <w:rsid w:val="0056178B"/>
    <w:rsid w:val="00565B66"/>
    <w:rsid w:val="00565F1E"/>
    <w:rsid w:val="005662BC"/>
    <w:rsid w:val="00566690"/>
    <w:rsid w:val="005675AF"/>
    <w:rsid w:val="0056795A"/>
    <w:rsid w:val="0057167B"/>
    <w:rsid w:val="00571E11"/>
    <w:rsid w:val="00573D5E"/>
    <w:rsid w:val="00573D79"/>
    <w:rsid w:val="00576A67"/>
    <w:rsid w:val="005771C7"/>
    <w:rsid w:val="0057779F"/>
    <w:rsid w:val="005777AE"/>
    <w:rsid w:val="005816F7"/>
    <w:rsid w:val="00582DD9"/>
    <w:rsid w:val="00582F88"/>
    <w:rsid w:val="00583B75"/>
    <w:rsid w:val="0058760A"/>
    <w:rsid w:val="0059124E"/>
    <w:rsid w:val="00591CC9"/>
    <w:rsid w:val="0059257E"/>
    <w:rsid w:val="005959E4"/>
    <w:rsid w:val="00596F9D"/>
    <w:rsid w:val="00597550"/>
    <w:rsid w:val="005A1D06"/>
    <w:rsid w:val="005A2B72"/>
    <w:rsid w:val="005A2C9C"/>
    <w:rsid w:val="005A3557"/>
    <w:rsid w:val="005A3AE4"/>
    <w:rsid w:val="005A57DC"/>
    <w:rsid w:val="005A7525"/>
    <w:rsid w:val="005A7CB5"/>
    <w:rsid w:val="005B1191"/>
    <w:rsid w:val="005B1D38"/>
    <w:rsid w:val="005B252A"/>
    <w:rsid w:val="005B283F"/>
    <w:rsid w:val="005B3909"/>
    <w:rsid w:val="005B3EF2"/>
    <w:rsid w:val="005B3FA0"/>
    <w:rsid w:val="005B4831"/>
    <w:rsid w:val="005B4B1E"/>
    <w:rsid w:val="005B5ACD"/>
    <w:rsid w:val="005B6007"/>
    <w:rsid w:val="005C117E"/>
    <w:rsid w:val="005C145E"/>
    <w:rsid w:val="005C3B94"/>
    <w:rsid w:val="005C57B6"/>
    <w:rsid w:val="005C61B0"/>
    <w:rsid w:val="005C7DE7"/>
    <w:rsid w:val="005D1A30"/>
    <w:rsid w:val="005D2905"/>
    <w:rsid w:val="005D5307"/>
    <w:rsid w:val="005D5811"/>
    <w:rsid w:val="005D5C44"/>
    <w:rsid w:val="005E34C3"/>
    <w:rsid w:val="005E5ACF"/>
    <w:rsid w:val="005E67B0"/>
    <w:rsid w:val="005E75D4"/>
    <w:rsid w:val="005E7AF3"/>
    <w:rsid w:val="005F0F24"/>
    <w:rsid w:val="005F3A2C"/>
    <w:rsid w:val="005F7122"/>
    <w:rsid w:val="005F76D4"/>
    <w:rsid w:val="0060311D"/>
    <w:rsid w:val="00603190"/>
    <w:rsid w:val="00604B8F"/>
    <w:rsid w:val="00604CBD"/>
    <w:rsid w:val="006062FF"/>
    <w:rsid w:val="006065F6"/>
    <w:rsid w:val="0060700D"/>
    <w:rsid w:val="006070D0"/>
    <w:rsid w:val="00611F94"/>
    <w:rsid w:val="00614F51"/>
    <w:rsid w:val="00615239"/>
    <w:rsid w:val="0061577E"/>
    <w:rsid w:val="00617570"/>
    <w:rsid w:val="00617B24"/>
    <w:rsid w:val="006204F7"/>
    <w:rsid w:val="00620CAB"/>
    <w:rsid w:val="00620E19"/>
    <w:rsid w:val="00621C47"/>
    <w:rsid w:val="00622BF8"/>
    <w:rsid w:val="006237F4"/>
    <w:rsid w:val="00623837"/>
    <w:rsid w:val="00624255"/>
    <w:rsid w:val="00624F6A"/>
    <w:rsid w:val="0062571D"/>
    <w:rsid w:val="00626353"/>
    <w:rsid w:val="00626630"/>
    <w:rsid w:val="00626DBE"/>
    <w:rsid w:val="00627BD4"/>
    <w:rsid w:val="006309DD"/>
    <w:rsid w:val="00631865"/>
    <w:rsid w:val="006334D1"/>
    <w:rsid w:val="006340DF"/>
    <w:rsid w:val="00636A57"/>
    <w:rsid w:val="00637324"/>
    <w:rsid w:val="006407B5"/>
    <w:rsid w:val="006407E8"/>
    <w:rsid w:val="00643AB4"/>
    <w:rsid w:val="00644CC7"/>
    <w:rsid w:val="00644E38"/>
    <w:rsid w:val="00646849"/>
    <w:rsid w:val="00647C1E"/>
    <w:rsid w:val="0065028B"/>
    <w:rsid w:val="00650BE6"/>
    <w:rsid w:val="00651F6F"/>
    <w:rsid w:val="006528BD"/>
    <w:rsid w:val="00653E07"/>
    <w:rsid w:val="00653FA4"/>
    <w:rsid w:val="00656197"/>
    <w:rsid w:val="00656AB7"/>
    <w:rsid w:val="00657FD0"/>
    <w:rsid w:val="00660606"/>
    <w:rsid w:val="006623FF"/>
    <w:rsid w:val="00662CF0"/>
    <w:rsid w:val="00662DFF"/>
    <w:rsid w:val="006638FA"/>
    <w:rsid w:val="00665A17"/>
    <w:rsid w:val="00665CF9"/>
    <w:rsid w:val="006700D9"/>
    <w:rsid w:val="00670344"/>
    <w:rsid w:val="006713DB"/>
    <w:rsid w:val="006717DB"/>
    <w:rsid w:val="0067347D"/>
    <w:rsid w:val="00673E10"/>
    <w:rsid w:val="00674C28"/>
    <w:rsid w:val="006768F3"/>
    <w:rsid w:val="00676AB3"/>
    <w:rsid w:val="00676C3A"/>
    <w:rsid w:val="00677B54"/>
    <w:rsid w:val="0068041A"/>
    <w:rsid w:val="00681F57"/>
    <w:rsid w:val="00682089"/>
    <w:rsid w:val="006821A5"/>
    <w:rsid w:val="00684FEF"/>
    <w:rsid w:val="006867A9"/>
    <w:rsid w:val="00687DEF"/>
    <w:rsid w:val="006910F5"/>
    <w:rsid w:val="00691E6E"/>
    <w:rsid w:val="006921FE"/>
    <w:rsid w:val="00692683"/>
    <w:rsid w:val="00693B53"/>
    <w:rsid w:val="00694733"/>
    <w:rsid w:val="00694D97"/>
    <w:rsid w:val="00697542"/>
    <w:rsid w:val="00697B4E"/>
    <w:rsid w:val="006A2798"/>
    <w:rsid w:val="006A4829"/>
    <w:rsid w:val="006A71FD"/>
    <w:rsid w:val="006A74A0"/>
    <w:rsid w:val="006B0C38"/>
    <w:rsid w:val="006B165F"/>
    <w:rsid w:val="006B248C"/>
    <w:rsid w:val="006B47B6"/>
    <w:rsid w:val="006B49D9"/>
    <w:rsid w:val="006B4BDB"/>
    <w:rsid w:val="006B67AD"/>
    <w:rsid w:val="006B6E81"/>
    <w:rsid w:val="006C08BD"/>
    <w:rsid w:val="006C0939"/>
    <w:rsid w:val="006C1151"/>
    <w:rsid w:val="006C3399"/>
    <w:rsid w:val="006C45F3"/>
    <w:rsid w:val="006C58DD"/>
    <w:rsid w:val="006C631C"/>
    <w:rsid w:val="006C78BE"/>
    <w:rsid w:val="006C7F96"/>
    <w:rsid w:val="006D1DD3"/>
    <w:rsid w:val="006D23E9"/>
    <w:rsid w:val="006D2597"/>
    <w:rsid w:val="006D27CA"/>
    <w:rsid w:val="006D27E5"/>
    <w:rsid w:val="006D4C81"/>
    <w:rsid w:val="006D5329"/>
    <w:rsid w:val="006D5D5C"/>
    <w:rsid w:val="006D6159"/>
    <w:rsid w:val="006E1672"/>
    <w:rsid w:val="006E27E3"/>
    <w:rsid w:val="006E38A3"/>
    <w:rsid w:val="006E3C80"/>
    <w:rsid w:val="006F0955"/>
    <w:rsid w:val="006F3A0B"/>
    <w:rsid w:val="006F4F1A"/>
    <w:rsid w:val="00701FDA"/>
    <w:rsid w:val="0070235F"/>
    <w:rsid w:val="0070397E"/>
    <w:rsid w:val="00706033"/>
    <w:rsid w:val="007061BB"/>
    <w:rsid w:val="00707DCE"/>
    <w:rsid w:val="00707E7B"/>
    <w:rsid w:val="00710501"/>
    <w:rsid w:val="00710575"/>
    <w:rsid w:val="0071155B"/>
    <w:rsid w:val="0071161B"/>
    <w:rsid w:val="00712612"/>
    <w:rsid w:val="00712CF8"/>
    <w:rsid w:val="007143AE"/>
    <w:rsid w:val="00715ECD"/>
    <w:rsid w:val="00720456"/>
    <w:rsid w:val="00722B4D"/>
    <w:rsid w:val="00722C1E"/>
    <w:rsid w:val="00722F7B"/>
    <w:rsid w:val="007232A8"/>
    <w:rsid w:val="00724462"/>
    <w:rsid w:val="00724A2A"/>
    <w:rsid w:val="00725871"/>
    <w:rsid w:val="00725C4E"/>
    <w:rsid w:val="007261A5"/>
    <w:rsid w:val="0072621E"/>
    <w:rsid w:val="00730FE0"/>
    <w:rsid w:val="0073178E"/>
    <w:rsid w:val="00735CCD"/>
    <w:rsid w:val="00736811"/>
    <w:rsid w:val="007378F1"/>
    <w:rsid w:val="00740BA0"/>
    <w:rsid w:val="007414E4"/>
    <w:rsid w:val="0074161E"/>
    <w:rsid w:val="007419C5"/>
    <w:rsid w:val="007457DC"/>
    <w:rsid w:val="00745A6B"/>
    <w:rsid w:val="00746ADD"/>
    <w:rsid w:val="00746EBB"/>
    <w:rsid w:val="00747A42"/>
    <w:rsid w:val="00751741"/>
    <w:rsid w:val="00753462"/>
    <w:rsid w:val="00753990"/>
    <w:rsid w:val="007541A4"/>
    <w:rsid w:val="00754EE2"/>
    <w:rsid w:val="00756FEB"/>
    <w:rsid w:val="00757350"/>
    <w:rsid w:val="0076130D"/>
    <w:rsid w:val="007659D2"/>
    <w:rsid w:val="00765A4F"/>
    <w:rsid w:val="00767C08"/>
    <w:rsid w:val="00767CF0"/>
    <w:rsid w:val="0077106C"/>
    <w:rsid w:val="00773087"/>
    <w:rsid w:val="00774068"/>
    <w:rsid w:val="007744AB"/>
    <w:rsid w:val="00774FE5"/>
    <w:rsid w:val="007755E4"/>
    <w:rsid w:val="007803E1"/>
    <w:rsid w:val="007812CB"/>
    <w:rsid w:val="007842FF"/>
    <w:rsid w:val="007864E0"/>
    <w:rsid w:val="0078658D"/>
    <w:rsid w:val="00787BFE"/>
    <w:rsid w:val="00791F71"/>
    <w:rsid w:val="007924F1"/>
    <w:rsid w:val="007A0058"/>
    <w:rsid w:val="007A03FA"/>
    <w:rsid w:val="007A12FF"/>
    <w:rsid w:val="007A3296"/>
    <w:rsid w:val="007A38A6"/>
    <w:rsid w:val="007A45BD"/>
    <w:rsid w:val="007A46E0"/>
    <w:rsid w:val="007A69B6"/>
    <w:rsid w:val="007A7622"/>
    <w:rsid w:val="007A7873"/>
    <w:rsid w:val="007B099F"/>
    <w:rsid w:val="007B2418"/>
    <w:rsid w:val="007B475A"/>
    <w:rsid w:val="007B4D3F"/>
    <w:rsid w:val="007B5B74"/>
    <w:rsid w:val="007B6A1E"/>
    <w:rsid w:val="007B7494"/>
    <w:rsid w:val="007C1057"/>
    <w:rsid w:val="007C1736"/>
    <w:rsid w:val="007C421B"/>
    <w:rsid w:val="007C50EB"/>
    <w:rsid w:val="007D0130"/>
    <w:rsid w:val="007D5A36"/>
    <w:rsid w:val="007D7088"/>
    <w:rsid w:val="007E132B"/>
    <w:rsid w:val="007E1541"/>
    <w:rsid w:val="007E217D"/>
    <w:rsid w:val="007E5325"/>
    <w:rsid w:val="007E7194"/>
    <w:rsid w:val="007E7542"/>
    <w:rsid w:val="007F0618"/>
    <w:rsid w:val="007F16F1"/>
    <w:rsid w:val="007F1A11"/>
    <w:rsid w:val="007F1E28"/>
    <w:rsid w:val="007F2300"/>
    <w:rsid w:val="007F3CE6"/>
    <w:rsid w:val="007F7666"/>
    <w:rsid w:val="0080003E"/>
    <w:rsid w:val="0080029E"/>
    <w:rsid w:val="008006C0"/>
    <w:rsid w:val="00803382"/>
    <w:rsid w:val="00805B78"/>
    <w:rsid w:val="00807B41"/>
    <w:rsid w:val="00807C7D"/>
    <w:rsid w:val="00810492"/>
    <w:rsid w:val="00810EDC"/>
    <w:rsid w:val="00815C82"/>
    <w:rsid w:val="008207E1"/>
    <w:rsid w:val="00820C06"/>
    <w:rsid w:val="00821E75"/>
    <w:rsid w:val="00822139"/>
    <w:rsid w:val="0082331F"/>
    <w:rsid w:val="00823826"/>
    <w:rsid w:val="00824AC8"/>
    <w:rsid w:val="00825EBD"/>
    <w:rsid w:val="00826074"/>
    <w:rsid w:val="008302F4"/>
    <w:rsid w:val="00833C4A"/>
    <w:rsid w:val="00833C7D"/>
    <w:rsid w:val="00835078"/>
    <w:rsid w:val="00836D3F"/>
    <w:rsid w:val="00841DB5"/>
    <w:rsid w:val="00842FEB"/>
    <w:rsid w:val="008430AF"/>
    <w:rsid w:val="00843DE3"/>
    <w:rsid w:val="0085565A"/>
    <w:rsid w:val="00856C93"/>
    <w:rsid w:val="00856E05"/>
    <w:rsid w:val="00857032"/>
    <w:rsid w:val="0085710C"/>
    <w:rsid w:val="0085723C"/>
    <w:rsid w:val="008625D0"/>
    <w:rsid w:val="00863727"/>
    <w:rsid w:val="008652B5"/>
    <w:rsid w:val="0086590B"/>
    <w:rsid w:val="00865DF2"/>
    <w:rsid w:val="00866BD0"/>
    <w:rsid w:val="0087216D"/>
    <w:rsid w:val="008741D3"/>
    <w:rsid w:val="00874FEA"/>
    <w:rsid w:val="00877047"/>
    <w:rsid w:val="00881F8B"/>
    <w:rsid w:val="00883191"/>
    <w:rsid w:val="00884F50"/>
    <w:rsid w:val="00885952"/>
    <w:rsid w:val="00885FEF"/>
    <w:rsid w:val="00886045"/>
    <w:rsid w:val="008876A2"/>
    <w:rsid w:val="0089192F"/>
    <w:rsid w:val="00892154"/>
    <w:rsid w:val="00892A00"/>
    <w:rsid w:val="00892E27"/>
    <w:rsid w:val="00893116"/>
    <w:rsid w:val="008941C1"/>
    <w:rsid w:val="00894347"/>
    <w:rsid w:val="00894929"/>
    <w:rsid w:val="00894B26"/>
    <w:rsid w:val="00894F66"/>
    <w:rsid w:val="008A0B7B"/>
    <w:rsid w:val="008A1FB6"/>
    <w:rsid w:val="008A2BE1"/>
    <w:rsid w:val="008A41D2"/>
    <w:rsid w:val="008A46B1"/>
    <w:rsid w:val="008A5B61"/>
    <w:rsid w:val="008A768B"/>
    <w:rsid w:val="008B03EF"/>
    <w:rsid w:val="008B1C36"/>
    <w:rsid w:val="008B2443"/>
    <w:rsid w:val="008B28E3"/>
    <w:rsid w:val="008B6159"/>
    <w:rsid w:val="008B625D"/>
    <w:rsid w:val="008C0037"/>
    <w:rsid w:val="008C24EC"/>
    <w:rsid w:val="008C2DC0"/>
    <w:rsid w:val="008C3CCC"/>
    <w:rsid w:val="008C6A49"/>
    <w:rsid w:val="008C7D2F"/>
    <w:rsid w:val="008D01F6"/>
    <w:rsid w:val="008D0F20"/>
    <w:rsid w:val="008D1A77"/>
    <w:rsid w:val="008D1C0E"/>
    <w:rsid w:val="008D20F9"/>
    <w:rsid w:val="008D5A59"/>
    <w:rsid w:val="008D66FC"/>
    <w:rsid w:val="008D6D53"/>
    <w:rsid w:val="008D7928"/>
    <w:rsid w:val="008E1CBF"/>
    <w:rsid w:val="008E234D"/>
    <w:rsid w:val="008E2B3D"/>
    <w:rsid w:val="008E3965"/>
    <w:rsid w:val="008E4595"/>
    <w:rsid w:val="008E4618"/>
    <w:rsid w:val="008E5015"/>
    <w:rsid w:val="008E5BD6"/>
    <w:rsid w:val="008F0A26"/>
    <w:rsid w:val="008F0FA7"/>
    <w:rsid w:val="008F546F"/>
    <w:rsid w:val="008F56B8"/>
    <w:rsid w:val="008F750E"/>
    <w:rsid w:val="008F7AB5"/>
    <w:rsid w:val="008F7E6E"/>
    <w:rsid w:val="00904589"/>
    <w:rsid w:val="00905635"/>
    <w:rsid w:val="009064DE"/>
    <w:rsid w:val="00907647"/>
    <w:rsid w:val="00911C65"/>
    <w:rsid w:val="009133DF"/>
    <w:rsid w:val="00913487"/>
    <w:rsid w:val="00916A3C"/>
    <w:rsid w:val="009171A6"/>
    <w:rsid w:val="00917367"/>
    <w:rsid w:val="00920718"/>
    <w:rsid w:val="00920C40"/>
    <w:rsid w:val="00920D07"/>
    <w:rsid w:val="009210C3"/>
    <w:rsid w:val="00921D6A"/>
    <w:rsid w:val="00922B9A"/>
    <w:rsid w:val="009237CA"/>
    <w:rsid w:val="00923F48"/>
    <w:rsid w:val="00924FA6"/>
    <w:rsid w:val="009270A1"/>
    <w:rsid w:val="009271CC"/>
    <w:rsid w:val="009303E7"/>
    <w:rsid w:val="00932D0D"/>
    <w:rsid w:val="00933300"/>
    <w:rsid w:val="00935489"/>
    <w:rsid w:val="00936767"/>
    <w:rsid w:val="00936AB9"/>
    <w:rsid w:val="0093763B"/>
    <w:rsid w:val="00937E88"/>
    <w:rsid w:val="00945378"/>
    <w:rsid w:val="0094656E"/>
    <w:rsid w:val="00946845"/>
    <w:rsid w:val="00946B36"/>
    <w:rsid w:val="00946C38"/>
    <w:rsid w:val="0094783F"/>
    <w:rsid w:val="00947D94"/>
    <w:rsid w:val="00950212"/>
    <w:rsid w:val="00950B40"/>
    <w:rsid w:val="0095210A"/>
    <w:rsid w:val="00952749"/>
    <w:rsid w:val="00952A64"/>
    <w:rsid w:val="0095389E"/>
    <w:rsid w:val="00953D98"/>
    <w:rsid w:val="00954352"/>
    <w:rsid w:val="0095695D"/>
    <w:rsid w:val="00957243"/>
    <w:rsid w:val="009575EF"/>
    <w:rsid w:val="00957A1D"/>
    <w:rsid w:val="009612C0"/>
    <w:rsid w:val="00961EA3"/>
    <w:rsid w:val="009633E2"/>
    <w:rsid w:val="00966A93"/>
    <w:rsid w:val="00967E86"/>
    <w:rsid w:val="00970350"/>
    <w:rsid w:val="009719C3"/>
    <w:rsid w:val="00971EF1"/>
    <w:rsid w:val="00972345"/>
    <w:rsid w:val="009743E2"/>
    <w:rsid w:val="0097495F"/>
    <w:rsid w:val="00974B14"/>
    <w:rsid w:val="009764BB"/>
    <w:rsid w:val="00976C25"/>
    <w:rsid w:val="0098337E"/>
    <w:rsid w:val="00983F1D"/>
    <w:rsid w:val="00985C79"/>
    <w:rsid w:val="00985D0C"/>
    <w:rsid w:val="00991BAA"/>
    <w:rsid w:val="00992C02"/>
    <w:rsid w:val="0099682C"/>
    <w:rsid w:val="009A0531"/>
    <w:rsid w:val="009A3FD2"/>
    <w:rsid w:val="009A4990"/>
    <w:rsid w:val="009A72E6"/>
    <w:rsid w:val="009B07E0"/>
    <w:rsid w:val="009B0DF0"/>
    <w:rsid w:val="009B10DD"/>
    <w:rsid w:val="009B3A0E"/>
    <w:rsid w:val="009B5242"/>
    <w:rsid w:val="009B54D5"/>
    <w:rsid w:val="009B5E24"/>
    <w:rsid w:val="009B6A02"/>
    <w:rsid w:val="009B6A73"/>
    <w:rsid w:val="009C112A"/>
    <w:rsid w:val="009C1776"/>
    <w:rsid w:val="009C1A9E"/>
    <w:rsid w:val="009C21C1"/>
    <w:rsid w:val="009C3E70"/>
    <w:rsid w:val="009C44D8"/>
    <w:rsid w:val="009C4EA4"/>
    <w:rsid w:val="009C5530"/>
    <w:rsid w:val="009C5F8A"/>
    <w:rsid w:val="009C6455"/>
    <w:rsid w:val="009C665B"/>
    <w:rsid w:val="009D0AE0"/>
    <w:rsid w:val="009D0D39"/>
    <w:rsid w:val="009D10FE"/>
    <w:rsid w:val="009D2352"/>
    <w:rsid w:val="009D2D35"/>
    <w:rsid w:val="009D3116"/>
    <w:rsid w:val="009D4374"/>
    <w:rsid w:val="009D51AD"/>
    <w:rsid w:val="009D593C"/>
    <w:rsid w:val="009D655B"/>
    <w:rsid w:val="009D79C3"/>
    <w:rsid w:val="009E0177"/>
    <w:rsid w:val="009E13D6"/>
    <w:rsid w:val="009E1A7D"/>
    <w:rsid w:val="009E255C"/>
    <w:rsid w:val="009E2FC8"/>
    <w:rsid w:val="009E3834"/>
    <w:rsid w:val="009E4A0C"/>
    <w:rsid w:val="009E55CF"/>
    <w:rsid w:val="009E6DB1"/>
    <w:rsid w:val="009E718D"/>
    <w:rsid w:val="009F0119"/>
    <w:rsid w:val="009F021D"/>
    <w:rsid w:val="009F1BDD"/>
    <w:rsid w:val="009F3703"/>
    <w:rsid w:val="009F3A87"/>
    <w:rsid w:val="009F4BE1"/>
    <w:rsid w:val="009F629B"/>
    <w:rsid w:val="009F7583"/>
    <w:rsid w:val="00A01CA1"/>
    <w:rsid w:val="00A0239C"/>
    <w:rsid w:val="00A030C5"/>
    <w:rsid w:val="00A03DCA"/>
    <w:rsid w:val="00A07D36"/>
    <w:rsid w:val="00A120AB"/>
    <w:rsid w:val="00A13FD3"/>
    <w:rsid w:val="00A168C2"/>
    <w:rsid w:val="00A16914"/>
    <w:rsid w:val="00A17851"/>
    <w:rsid w:val="00A202F0"/>
    <w:rsid w:val="00A2032F"/>
    <w:rsid w:val="00A21663"/>
    <w:rsid w:val="00A2186D"/>
    <w:rsid w:val="00A2330D"/>
    <w:rsid w:val="00A23B7C"/>
    <w:rsid w:val="00A23C2E"/>
    <w:rsid w:val="00A24377"/>
    <w:rsid w:val="00A2617A"/>
    <w:rsid w:val="00A27A42"/>
    <w:rsid w:val="00A27DCE"/>
    <w:rsid w:val="00A27E51"/>
    <w:rsid w:val="00A30821"/>
    <w:rsid w:val="00A30E47"/>
    <w:rsid w:val="00A3316C"/>
    <w:rsid w:val="00A34415"/>
    <w:rsid w:val="00A36527"/>
    <w:rsid w:val="00A367D8"/>
    <w:rsid w:val="00A37024"/>
    <w:rsid w:val="00A3706E"/>
    <w:rsid w:val="00A410EE"/>
    <w:rsid w:val="00A415F1"/>
    <w:rsid w:val="00A4262C"/>
    <w:rsid w:val="00A42C8D"/>
    <w:rsid w:val="00A441A1"/>
    <w:rsid w:val="00A444F7"/>
    <w:rsid w:val="00A44894"/>
    <w:rsid w:val="00A44A53"/>
    <w:rsid w:val="00A47948"/>
    <w:rsid w:val="00A50CD8"/>
    <w:rsid w:val="00A519E9"/>
    <w:rsid w:val="00A51BFE"/>
    <w:rsid w:val="00A52D90"/>
    <w:rsid w:val="00A52EEB"/>
    <w:rsid w:val="00A535CB"/>
    <w:rsid w:val="00A53FF7"/>
    <w:rsid w:val="00A54875"/>
    <w:rsid w:val="00A554CA"/>
    <w:rsid w:val="00A60BC8"/>
    <w:rsid w:val="00A6122F"/>
    <w:rsid w:val="00A61E72"/>
    <w:rsid w:val="00A6289E"/>
    <w:rsid w:val="00A62CE2"/>
    <w:rsid w:val="00A64487"/>
    <w:rsid w:val="00A65AB1"/>
    <w:rsid w:val="00A66AEB"/>
    <w:rsid w:val="00A677EE"/>
    <w:rsid w:val="00A702C9"/>
    <w:rsid w:val="00A70651"/>
    <w:rsid w:val="00A71F71"/>
    <w:rsid w:val="00A72E35"/>
    <w:rsid w:val="00A73B5B"/>
    <w:rsid w:val="00A7402C"/>
    <w:rsid w:val="00A75018"/>
    <w:rsid w:val="00A75CE7"/>
    <w:rsid w:val="00A76079"/>
    <w:rsid w:val="00A764F4"/>
    <w:rsid w:val="00A76518"/>
    <w:rsid w:val="00A77953"/>
    <w:rsid w:val="00A8187E"/>
    <w:rsid w:val="00A81EDA"/>
    <w:rsid w:val="00A83999"/>
    <w:rsid w:val="00A83D73"/>
    <w:rsid w:val="00A843F1"/>
    <w:rsid w:val="00A852D3"/>
    <w:rsid w:val="00A85FF1"/>
    <w:rsid w:val="00A868C5"/>
    <w:rsid w:val="00A919B6"/>
    <w:rsid w:val="00A93D85"/>
    <w:rsid w:val="00A94C3D"/>
    <w:rsid w:val="00A95890"/>
    <w:rsid w:val="00A95D5D"/>
    <w:rsid w:val="00A96433"/>
    <w:rsid w:val="00A96796"/>
    <w:rsid w:val="00A96AD8"/>
    <w:rsid w:val="00A9757A"/>
    <w:rsid w:val="00A97A7C"/>
    <w:rsid w:val="00AA0CAA"/>
    <w:rsid w:val="00AA3432"/>
    <w:rsid w:val="00AA3A1E"/>
    <w:rsid w:val="00AA546F"/>
    <w:rsid w:val="00AA5B61"/>
    <w:rsid w:val="00AA670B"/>
    <w:rsid w:val="00AA67D7"/>
    <w:rsid w:val="00AB0433"/>
    <w:rsid w:val="00AB2700"/>
    <w:rsid w:val="00AB2F42"/>
    <w:rsid w:val="00AB3339"/>
    <w:rsid w:val="00AB3766"/>
    <w:rsid w:val="00AB4D37"/>
    <w:rsid w:val="00AB525C"/>
    <w:rsid w:val="00AB75A1"/>
    <w:rsid w:val="00AC1507"/>
    <w:rsid w:val="00AC4258"/>
    <w:rsid w:val="00AC6A9D"/>
    <w:rsid w:val="00AC6B84"/>
    <w:rsid w:val="00AD14C3"/>
    <w:rsid w:val="00AD184E"/>
    <w:rsid w:val="00AD1E58"/>
    <w:rsid w:val="00AD3A5C"/>
    <w:rsid w:val="00AD45F6"/>
    <w:rsid w:val="00AD4B12"/>
    <w:rsid w:val="00AD4B1E"/>
    <w:rsid w:val="00AD5F18"/>
    <w:rsid w:val="00AD6A9B"/>
    <w:rsid w:val="00AD74D6"/>
    <w:rsid w:val="00AE0964"/>
    <w:rsid w:val="00AE0F13"/>
    <w:rsid w:val="00AE16B2"/>
    <w:rsid w:val="00AE190F"/>
    <w:rsid w:val="00AE1F3D"/>
    <w:rsid w:val="00AE3113"/>
    <w:rsid w:val="00AE35C6"/>
    <w:rsid w:val="00AE43AA"/>
    <w:rsid w:val="00AE65D7"/>
    <w:rsid w:val="00AE7CF1"/>
    <w:rsid w:val="00AE7DD3"/>
    <w:rsid w:val="00AF1989"/>
    <w:rsid w:val="00AF1A2E"/>
    <w:rsid w:val="00AF24D2"/>
    <w:rsid w:val="00AF265A"/>
    <w:rsid w:val="00AF2CD2"/>
    <w:rsid w:val="00AF331E"/>
    <w:rsid w:val="00AF39A1"/>
    <w:rsid w:val="00AF3F9B"/>
    <w:rsid w:val="00AF5061"/>
    <w:rsid w:val="00AF5210"/>
    <w:rsid w:val="00AF5668"/>
    <w:rsid w:val="00B0268C"/>
    <w:rsid w:val="00B04069"/>
    <w:rsid w:val="00B044CD"/>
    <w:rsid w:val="00B049B7"/>
    <w:rsid w:val="00B04D22"/>
    <w:rsid w:val="00B0564C"/>
    <w:rsid w:val="00B05AA3"/>
    <w:rsid w:val="00B05B13"/>
    <w:rsid w:val="00B05CE7"/>
    <w:rsid w:val="00B10089"/>
    <w:rsid w:val="00B1084B"/>
    <w:rsid w:val="00B122B5"/>
    <w:rsid w:val="00B154FD"/>
    <w:rsid w:val="00B16940"/>
    <w:rsid w:val="00B1749D"/>
    <w:rsid w:val="00B236E2"/>
    <w:rsid w:val="00B24B09"/>
    <w:rsid w:val="00B24CB5"/>
    <w:rsid w:val="00B25732"/>
    <w:rsid w:val="00B27E29"/>
    <w:rsid w:val="00B32EC6"/>
    <w:rsid w:val="00B355D0"/>
    <w:rsid w:val="00B359FC"/>
    <w:rsid w:val="00B37340"/>
    <w:rsid w:val="00B373B3"/>
    <w:rsid w:val="00B403A2"/>
    <w:rsid w:val="00B4274D"/>
    <w:rsid w:val="00B42E36"/>
    <w:rsid w:val="00B44E70"/>
    <w:rsid w:val="00B4553F"/>
    <w:rsid w:val="00B4688B"/>
    <w:rsid w:val="00B47572"/>
    <w:rsid w:val="00B5000B"/>
    <w:rsid w:val="00B52090"/>
    <w:rsid w:val="00B525ED"/>
    <w:rsid w:val="00B53D1F"/>
    <w:rsid w:val="00B54295"/>
    <w:rsid w:val="00B6089E"/>
    <w:rsid w:val="00B61281"/>
    <w:rsid w:val="00B612FE"/>
    <w:rsid w:val="00B61BD8"/>
    <w:rsid w:val="00B62472"/>
    <w:rsid w:val="00B6324F"/>
    <w:rsid w:val="00B63E23"/>
    <w:rsid w:val="00B649A3"/>
    <w:rsid w:val="00B6639C"/>
    <w:rsid w:val="00B66DB0"/>
    <w:rsid w:val="00B67454"/>
    <w:rsid w:val="00B678E0"/>
    <w:rsid w:val="00B67D66"/>
    <w:rsid w:val="00B70AEA"/>
    <w:rsid w:val="00B71538"/>
    <w:rsid w:val="00B7182C"/>
    <w:rsid w:val="00B71BFF"/>
    <w:rsid w:val="00B71E59"/>
    <w:rsid w:val="00B72AF5"/>
    <w:rsid w:val="00B73713"/>
    <w:rsid w:val="00B74F29"/>
    <w:rsid w:val="00B775A1"/>
    <w:rsid w:val="00B80EC5"/>
    <w:rsid w:val="00B81E50"/>
    <w:rsid w:val="00B85436"/>
    <w:rsid w:val="00B87850"/>
    <w:rsid w:val="00B87FFE"/>
    <w:rsid w:val="00B900C1"/>
    <w:rsid w:val="00B90BF9"/>
    <w:rsid w:val="00B9137F"/>
    <w:rsid w:val="00B972F3"/>
    <w:rsid w:val="00B97F93"/>
    <w:rsid w:val="00BA0F40"/>
    <w:rsid w:val="00BA1F31"/>
    <w:rsid w:val="00BA2663"/>
    <w:rsid w:val="00BA3534"/>
    <w:rsid w:val="00BA580A"/>
    <w:rsid w:val="00BA7E02"/>
    <w:rsid w:val="00BB240D"/>
    <w:rsid w:val="00BB3F71"/>
    <w:rsid w:val="00BB450D"/>
    <w:rsid w:val="00BB5884"/>
    <w:rsid w:val="00BC0BE1"/>
    <w:rsid w:val="00BC6CE5"/>
    <w:rsid w:val="00BC75A8"/>
    <w:rsid w:val="00BD01D0"/>
    <w:rsid w:val="00BD0818"/>
    <w:rsid w:val="00BD222A"/>
    <w:rsid w:val="00BD27F8"/>
    <w:rsid w:val="00BD367C"/>
    <w:rsid w:val="00BD39FA"/>
    <w:rsid w:val="00BD3A4F"/>
    <w:rsid w:val="00BD757B"/>
    <w:rsid w:val="00BE09EF"/>
    <w:rsid w:val="00BE147C"/>
    <w:rsid w:val="00BE1A9F"/>
    <w:rsid w:val="00BE3C78"/>
    <w:rsid w:val="00BE46F9"/>
    <w:rsid w:val="00BE54EE"/>
    <w:rsid w:val="00BE722E"/>
    <w:rsid w:val="00BE7758"/>
    <w:rsid w:val="00BF1865"/>
    <w:rsid w:val="00BF289E"/>
    <w:rsid w:val="00BF4B4C"/>
    <w:rsid w:val="00BF6215"/>
    <w:rsid w:val="00C00838"/>
    <w:rsid w:val="00C02312"/>
    <w:rsid w:val="00C042B4"/>
    <w:rsid w:val="00C06925"/>
    <w:rsid w:val="00C06EEE"/>
    <w:rsid w:val="00C10FC4"/>
    <w:rsid w:val="00C13159"/>
    <w:rsid w:val="00C13920"/>
    <w:rsid w:val="00C20385"/>
    <w:rsid w:val="00C23004"/>
    <w:rsid w:val="00C25630"/>
    <w:rsid w:val="00C258A8"/>
    <w:rsid w:val="00C25931"/>
    <w:rsid w:val="00C26D9C"/>
    <w:rsid w:val="00C313F4"/>
    <w:rsid w:val="00C31735"/>
    <w:rsid w:val="00C3436A"/>
    <w:rsid w:val="00C35363"/>
    <w:rsid w:val="00C355A7"/>
    <w:rsid w:val="00C370B2"/>
    <w:rsid w:val="00C458C5"/>
    <w:rsid w:val="00C473F0"/>
    <w:rsid w:val="00C513C8"/>
    <w:rsid w:val="00C518CC"/>
    <w:rsid w:val="00C51A0A"/>
    <w:rsid w:val="00C51B92"/>
    <w:rsid w:val="00C51FBA"/>
    <w:rsid w:val="00C559E4"/>
    <w:rsid w:val="00C57098"/>
    <w:rsid w:val="00C57AD2"/>
    <w:rsid w:val="00C61219"/>
    <w:rsid w:val="00C633DE"/>
    <w:rsid w:val="00C63EA1"/>
    <w:rsid w:val="00C6688A"/>
    <w:rsid w:val="00C7239E"/>
    <w:rsid w:val="00C72588"/>
    <w:rsid w:val="00C72D9F"/>
    <w:rsid w:val="00C81241"/>
    <w:rsid w:val="00C822F4"/>
    <w:rsid w:val="00C83527"/>
    <w:rsid w:val="00C83CD7"/>
    <w:rsid w:val="00C83FC6"/>
    <w:rsid w:val="00C84E15"/>
    <w:rsid w:val="00C86A1A"/>
    <w:rsid w:val="00C9165C"/>
    <w:rsid w:val="00C9282B"/>
    <w:rsid w:val="00C92CD3"/>
    <w:rsid w:val="00C93A12"/>
    <w:rsid w:val="00C947C4"/>
    <w:rsid w:val="00C95225"/>
    <w:rsid w:val="00C962B7"/>
    <w:rsid w:val="00C96984"/>
    <w:rsid w:val="00CA0E8C"/>
    <w:rsid w:val="00CA1D7E"/>
    <w:rsid w:val="00CA3623"/>
    <w:rsid w:val="00CA409B"/>
    <w:rsid w:val="00CA58D0"/>
    <w:rsid w:val="00CA5969"/>
    <w:rsid w:val="00CA6006"/>
    <w:rsid w:val="00CA65B2"/>
    <w:rsid w:val="00CB2DC6"/>
    <w:rsid w:val="00CB3BB8"/>
    <w:rsid w:val="00CB5F0A"/>
    <w:rsid w:val="00CB6107"/>
    <w:rsid w:val="00CB6982"/>
    <w:rsid w:val="00CC251B"/>
    <w:rsid w:val="00CC26D3"/>
    <w:rsid w:val="00CC3DB4"/>
    <w:rsid w:val="00CC3E90"/>
    <w:rsid w:val="00CC4C67"/>
    <w:rsid w:val="00CC510D"/>
    <w:rsid w:val="00CC720D"/>
    <w:rsid w:val="00CC7A39"/>
    <w:rsid w:val="00CD08D8"/>
    <w:rsid w:val="00CD1252"/>
    <w:rsid w:val="00CD36C0"/>
    <w:rsid w:val="00CD6482"/>
    <w:rsid w:val="00CD7C76"/>
    <w:rsid w:val="00CE08D2"/>
    <w:rsid w:val="00CE0C34"/>
    <w:rsid w:val="00CE12E7"/>
    <w:rsid w:val="00CE184A"/>
    <w:rsid w:val="00CE1C26"/>
    <w:rsid w:val="00CE38F9"/>
    <w:rsid w:val="00CE5FCF"/>
    <w:rsid w:val="00CE6159"/>
    <w:rsid w:val="00CE6F51"/>
    <w:rsid w:val="00CE7E4A"/>
    <w:rsid w:val="00CF0574"/>
    <w:rsid w:val="00CF24A4"/>
    <w:rsid w:val="00CF2E5E"/>
    <w:rsid w:val="00CF494F"/>
    <w:rsid w:val="00CF5118"/>
    <w:rsid w:val="00CF57BA"/>
    <w:rsid w:val="00CF6920"/>
    <w:rsid w:val="00CF692D"/>
    <w:rsid w:val="00CF7595"/>
    <w:rsid w:val="00CF7759"/>
    <w:rsid w:val="00D0007B"/>
    <w:rsid w:val="00D01BC3"/>
    <w:rsid w:val="00D01E3B"/>
    <w:rsid w:val="00D01F7D"/>
    <w:rsid w:val="00D026FE"/>
    <w:rsid w:val="00D02BD6"/>
    <w:rsid w:val="00D03D6E"/>
    <w:rsid w:val="00D05CB6"/>
    <w:rsid w:val="00D0742D"/>
    <w:rsid w:val="00D07825"/>
    <w:rsid w:val="00D07C23"/>
    <w:rsid w:val="00D1286A"/>
    <w:rsid w:val="00D14E50"/>
    <w:rsid w:val="00D1565E"/>
    <w:rsid w:val="00D15841"/>
    <w:rsid w:val="00D16391"/>
    <w:rsid w:val="00D208B5"/>
    <w:rsid w:val="00D217C3"/>
    <w:rsid w:val="00D22EFA"/>
    <w:rsid w:val="00D2467E"/>
    <w:rsid w:val="00D24EA1"/>
    <w:rsid w:val="00D26C35"/>
    <w:rsid w:val="00D338D1"/>
    <w:rsid w:val="00D3476A"/>
    <w:rsid w:val="00D40FD1"/>
    <w:rsid w:val="00D41D2D"/>
    <w:rsid w:val="00D420E9"/>
    <w:rsid w:val="00D4224F"/>
    <w:rsid w:val="00D42CBC"/>
    <w:rsid w:val="00D43C9F"/>
    <w:rsid w:val="00D460BD"/>
    <w:rsid w:val="00D46DF5"/>
    <w:rsid w:val="00D4719B"/>
    <w:rsid w:val="00D50D04"/>
    <w:rsid w:val="00D50F7C"/>
    <w:rsid w:val="00D53AFC"/>
    <w:rsid w:val="00D56589"/>
    <w:rsid w:val="00D56B30"/>
    <w:rsid w:val="00D6071E"/>
    <w:rsid w:val="00D621B5"/>
    <w:rsid w:val="00D625D3"/>
    <w:rsid w:val="00D63136"/>
    <w:rsid w:val="00D646A9"/>
    <w:rsid w:val="00D64F7C"/>
    <w:rsid w:val="00D718A2"/>
    <w:rsid w:val="00D73A6B"/>
    <w:rsid w:val="00D73C86"/>
    <w:rsid w:val="00D75EA6"/>
    <w:rsid w:val="00D7797C"/>
    <w:rsid w:val="00D8052F"/>
    <w:rsid w:val="00D80F55"/>
    <w:rsid w:val="00D90284"/>
    <w:rsid w:val="00D90652"/>
    <w:rsid w:val="00D911DC"/>
    <w:rsid w:val="00D91BEA"/>
    <w:rsid w:val="00D927A6"/>
    <w:rsid w:val="00D92F71"/>
    <w:rsid w:val="00D937EB"/>
    <w:rsid w:val="00D94541"/>
    <w:rsid w:val="00D95FDC"/>
    <w:rsid w:val="00DA051B"/>
    <w:rsid w:val="00DA1092"/>
    <w:rsid w:val="00DA4913"/>
    <w:rsid w:val="00DA63D9"/>
    <w:rsid w:val="00DB0047"/>
    <w:rsid w:val="00DB1E41"/>
    <w:rsid w:val="00DB4966"/>
    <w:rsid w:val="00DB6350"/>
    <w:rsid w:val="00DB78F6"/>
    <w:rsid w:val="00DB7900"/>
    <w:rsid w:val="00DB796C"/>
    <w:rsid w:val="00DC11E2"/>
    <w:rsid w:val="00DC1794"/>
    <w:rsid w:val="00DC3DBA"/>
    <w:rsid w:val="00DC65CF"/>
    <w:rsid w:val="00DC7AE4"/>
    <w:rsid w:val="00DC7D91"/>
    <w:rsid w:val="00DC7EEB"/>
    <w:rsid w:val="00DD0548"/>
    <w:rsid w:val="00DD0FB7"/>
    <w:rsid w:val="00DD116F"/>
    <w:rsid w:val="00DD53BE"/>
    <w:rsid w:val="00DD617A"/>
    <w:rsid w:val="00DD69C6"/>
    <w:rsid w:val="00DD741A"/>
    <w:rsid w:val="00DD7E09"/>
    <w:rsid w:val="00DE16E2"/>
    <w:rsid w:val="00DE43C3"/>
    <w:rsid w:val="00DE4881"/>
    <w:rsid w:val="00DE4916"/>
    <w:rsid w:val="00DE5944"/>
    <w:rsid w:val="00DE6D03"/>
    <w:rsid w:val="00DE6EF0"/>
    <w:rsid w:val="00DF1AC6"/>
    <w:rsid w:val="00DF1FFA"/>
    <w:rsid w:val="00DF23E7"/>
    <w:rsid w:val="00DF7328"/>
    <w:rsid w:val="00DF790A"/>
    <w:rsid w:val="00DF7EF1"/>
    <w:rsid w:val="00E01F99"/>
    <w:rsid w:val="00E02062"/>
    <w:rsid w:val="00E020C8"/>
    <w:rsid w:val="00E05978"/>
    <w:rsid w:val="00E07200"/>
    <w:rsid w:val="00E077C7"/>
    <w:rsid w:val="00E10851"/>
    <w:rsid w:val="00E1153C"/>
    <w:rsid w:val="00E1419C"/>
    <w:rsid w:val="00E14231"/>
    <w:rsid w:val="00E1475F"/>
    <w:rsid w:val="00E1585C"/>
    <w:rsid w:val="00E16758"/>
    <w:rsid w:val="00E20EE5"/>
    <w:rsid w:val="00E2148D"/>
    <w:rsid w:val="00E223FE"/>
    <w:rsid w:val="00E24B49"/>
    <w:rsid w:val="00E24CFD"/>
    <w:rsid w:val="00E25709"/>
    <w:rsid w:val="00E25EAD"/>
    <w:rsid w:val="00E269DD"/>
    <w:rsid w:val="00E26DBC"/>
    <w:rsid w:val="00E274A0"/>
    <w:rsid w:val="00E300C8"/>
    <w:rsid w:val="00E33634"/>
    <w:rsid w:val="00E3425D"/>
    <w:rsid w:val="00E36ECF"/>
    <w:rsid w:val="00E3700B"/>
    <w:rsid w:val="00E37DC8"/>
    <w:rsid w:val="00E41094"/>
    <w:rsid w:val="00E42008"/>
    <w:rsid w:val="00E42FE5"/>
    <w:rsid w:val="00E46819"/>
    <w:rsid w:val="00E46CB5"/>
    <w:rsid w:val="00E47124"/>
    <w:rsid w:val="00E47329"/>
    <w:rsid w:val="00E4747A"/>
    <w:rsid w:val="00E51FED"/>
    <w:rsid w:val="00E52432"/>
    <w:rsid w:val="00E53ABC"/>
    <w:rsid w:val="00E547C2"/>
    <w:rsid w:val="00E547D6"/>
    <w:rsid w:val="00E569CE"/>
    <w:rsid w:val="00E63041"/>
    <w:rsid w:val="00E64099"/>
    <w:rsid w:val="00E64CBB"/>
    <w:rsid w:val="00E65AE8"/>
    <w:rsid w:val="00E701E8"/>
    <w:rsid w:val="00E70CB5"/>
    <w:rsid w:val="00E728FE"/>
    <w:rsid w:val="00E72E4F"/>
    <w:rsid w:val="00E73935"/>
    <w:rsid w:val="00E73FAC"/>
    <w:rsid w:val="00E74128"/>
    <w:rsid w:val="00E74D92"/>
    <w:rsid w:val="00E8007A"/>
    <w:rsid w:val="00E81B4D"/>
    <w:rsid w:val="00E832EE"/>
    <w:rsid w:val="00E847F4"/>
    <w:rsid w:val="00E90F12"/>
    <w:rsid w:val="00E91131"/>
    <w:rsid w:val="00E914B1"/>
    <w:rsid w:val="00E91529"/>
    <w:rsid w:val="00E919C9"/>
    <w:rsid w:val="00E92E44"/>
    <w:rsid w:val="00E93839"/>
    <w:rsid w:val="00E94524"/>
    <w:rsid w:val="00E96072"/>
    <w:rsid w:val="00E96367"/>
    <w:rsid w:val="00E977B6"/>
    <w:rsid w:val="00E978E7"/>
    <w:rsid w:val="00EA08F9"/>
    <w:rsid w:val="00EA18D9"/>
    <w:rsid w:val="00EA1A9B"/>
    <w:rsid w:val="00EA3A58"/>
    <w:rsid w:val="00EA3F33"/>
    <w:rsid w:val="00EA48AC"/>
    <w:rsid w:val="00EA54DF"/>
    <w:rsid w:val="00EA66D9"/>
    <w:rsid w:val="00EA79B6"/>
    <w:rsid w:val="00EB01DC"/>
    <w:rsid w:val="00EB3C4F"/>
    <w:rsid w:val="00EB64E4"/>
    <w:rsid w:val="00EB7527"/>
    <w:rsid w:val="00EC014C"/>
    <w:rsid w:val="00EC0857"/>
    <w:rsid w:val="00EC0E9C"/>
    <w:rsid w:val="00EC10A0"/>
    <w:rsid w:val="00EC17EB"/>
    <w:rsid w:val="00EC29AF"/>
    <w:rsid w:val="00EC2EFE"/>
    <w:rsid w:val="00EC3BCF"/>
    <w:rsid w:val="00EC5603"/>
    <w:rsid w:val="00EC6DFF"/>
    <w:rsid w:val="00ED0080"/>
    <w:rsid w:val="00ED023C"/>
    <w:rsid w:val="00ED095B"/>
    <w:rsid w:val="00ED29DA"/>
    <w:rsid w:val="00ED4D6F"/>
    <w:rsid w:val="00ED51F1"/>
    <w:rsid w:val="00ED5621"/>
    <w:rsid w:val="00ED58BE"/>
    <w:rsid w:val="00ED5C72"/>
    <w:rsid w:val="00ED7016"/>
    <w:rsid w:val="00EE343A"/>
    <w:rsid w:val="00EE4AFD"/>
    <w:rsid w:val="00EE546B"/>
    <w:rsid w:val="00EE5E45"/>
    <w:rsid w:val="00EE6685"/>
    <w:rsid w:val="00EE75B7"/>
    <w:rsid w:val="00EE7C3F"/>
    <w:rsid w:val="00EE7D0A"/>
    <w:rsid w:val="00EE7FA1"/>
    <w:rsid w:val="00EF01E3"/>
    <w:rsid w:val="00EF2222"/>
    <w:rsid w:val="00EF30F7"/>
    <w:rsid w:val="00EF4D39"/>
    <w:rsid w:val="00EF50DD"/>
    <w:rsid w:val="00EF541A"/>
    <w:rsid w:val="00EF5B79"/>
    <w:rsid w:val="00EF6965"/>
    <w:rsid w:val="00EF729F"/>
    <w:rsid w:val="00F0183B"/>
    <w:rsid w:val="00F01C49"/>
    <w:rsid w:val="00F01FF8"/>
    <w:rsid w:val="00F021E9"/>
    <w:rsid w:val="00F02E1F"/>
    <w:rsid w:val="00F03486"/>
    <w:rsid w:val="00F035C2"/>
    <w:rsid w:val="00F04288"/>
    <w:rsid w:val="00F07CCB"/>
    <w:rsid w:val="00F10906"/>
    <w:rsid w:val="00F1341A"/>
    <w:rsid w:val="00F13707"/>
    <w:rsid w:val="00F15D6D"/>
    <w:rsid w:val="00F15E4A"/>
    <w:rsid w:val="00F17AA9"/>
    <w:rsid w:val="00F212FF"/>
    <w:rsid w:val="00F21E53"/>
    <w:rsid w:val="00F2203D"/>
    <w:rsid w:val="00F226B6"/>
    <w:rsid w:val="00F23F47"/>
    <w:rsid w:val="00F25983"/>
    <w:rsid w:val="00F25B7E"/>
    <w:rsid w:val="00F25EFF"/>
    <w:rsid w:val="00F271F4"/>
    <w:rsid w:val="00F27877"/>
    <w:rsid w:val="00F303C8"/>
    <w:rsid w:val="00F30C21"/>
    <w:rsid w:val="00F33C32"/>
    <w:rsid w:val="00F33EFE"/>
    <w:rsid w:val="00F34D0C"/>
    <w:rsid w:val="00F43282"/>
    <w:rsid w:val="00F4446B"/>
    <w:rsid w:val="00F4446E"/>
    <w:rsid w:val="00F45969"/>
    <w:rsid w:val="00F46669"/>
    <w:rsid w:val="00F501BA"/>
    <w:rsid w:val="00F5055B"/>
    <w:rsid w:val="00F506EE"/>
    <w:rsid w:val="00F51367"/>
    <w:rsid w:val="00F52301"/>
    <w:rsid w:val="00F5356A"/>
    <w:rsid w:val="00F53834"/>
    <w:rsid w:val="00F550BB"/>
    <w:rsid w:val="00F55870"/>
    <w:rsid w:val="00F56B9B"/>
    <w:rsid w:val="00F5705F"/>
    <w:rsid w:val="00F631CE"/>
    <w:rsid w:val="00F63F3B"/>
    <w:rsid w:val="00F6545F"/>
    <w:rsid w:val="00F65C92"/>
    <w:rsid w:val="00F66746"/>
    <w:rsid w:val="00F72219"/>
    <w:rsid w:val="00F73D61"/>
    <w:rsid w:val="00F74861"/>
    <w:rsid w:val="00F74F98"/>
    <w:rsid w:val="00F776E7"/>
    <w:rsid w:val="00F81C77"/>
    <w:rsid w:val="00F82316"/>
    <w:rsid w:val="00F839FC"/>
    <w:rsid w:val="00F9097F"/>
    <w:rsid w:val="00F93C7B"/>
    <w:rsid w:val="00F947B7"/>
    <w:rsid w:val="00F9559E"/>
    <w:rsid w:val="00F957BE"/>
    <w:rsid w:val="00F962DB"/>
    <w:rsid w:val="00F9680E"/>
    <w:rsid w:val="00FA0764"/>
    <w:rsid w:val="00FA2827"/>
    <w:rsid w:val="00FA290E"/>
    <w:rsid w:val="00FA4234"/>
    <w:rsid w:val="00FA5348"/>
    <w:rsid w:val="00FA76DF"/>
    <w:rsid w:val="00FB25E9"/>
    <w:rsid w:val="00FB3EFF"/>
    <w:rsid w:val="00FB4160"/>
    <w:rsid w:val="00FB47F6"/>
    <w:rsid w:val="00FB5433"/>
    <w:rsid w:val="00FB5C68"/>
    <w:rsid w:val="00FB7663"/>
    <w:rsid w:val="00FC0633"/>
    <w:rsid w:val="00FC22B3"/>
    <w:rsid w:val="00FC2CFB"/>
    <w:rsid w:val="00FC35C8"/>
    <w:rsid w:val="00FC6CE1"/>
    <w:rsid w:val="00FC6D47"/>
    <w:rsid w:val="00FD0583"/>
    <w:rsid w:val="00FD4757"/>
    <w:rsid w:val="00FD4D4D"/>
    <w:rsid w:val="00FE0DFE"/>
    <w:rsid w:val="00FE162E"/>
    <w:rsid w:val="00FE2ECA"/>
    <w:rsid w:val="00FE31BD"/>
    <w:rsid w:val="00FE465B"/>
    <w:rsid w:val="00FE54C4"/>
    <w:rsid w:val="00FE5AF3"/>
    <w:rsid w:val="00FE7FB3"/>
    <w:rsid w:val="00FF2FFE"/>
    <w:rsid w:val="00FF39F1"/>
    <w:rsid w:val="00FF52DE"/>
    <w:rsid w:val="00FF5324"/>
    <w:rsid w:val="00FF547C"/>
    <w:rsid w:val="00FF6F79"/>
    <w:rsid w:val="00FF7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124F19-9335-4D04-8443-2991FE30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8760A"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EB7527"/>
    <w:pPr>
      <w:keepNext/>
      <w:tabs>
        <w:tab w:val="num" w:pos="720"/>
      </w:tabs>
      <w:suppressAutoHyphens/>
      <w:bidi/>
      <w:ind w:left="720" w:hanging="360"/>
      <w:jc w:val="center"/>
      <w:outlineLvl w:val="0"/>
    </w:pPr>
    <w:rPr>
      <w:rFonts w:cs="Traditional Arabic"/>
      <w:b/>
      <w:bCs/>
      <w:sz w:val="20"/>
      <w:szCs w:val="32"/>
      <w:lang w:eastAsia="ar-SA"/>
    </w:rPr>
  </w:style>
  <w:style w:type="paragraph" w:styleId="2">
    <w:name w:val="heading 2"/>
    <w:basedOn w:val="a"/>
    <w:next w:val="a"/>
    <w:link w:val="2Char"/>
    <w:semiHidden/>
    <w:unhideWhenUsed/>
    <w:qFormat/>
    <w:rsid w:val="003125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semiHidden/>
    <w:unhideWhenUsed/>
    <w:qFormat/>
    <w:rsid w:val="00095B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semiHidden/>
    <w:unhideWhenUsed/>
    <w:qFormat/>
    <w:rsid w:val="00095B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semiHidden/>
    <w:unhideWhenUsed/>
    <w:qFormat/>
    <w:rsid w:val="00095B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semiHidden/>
    <w:unhideWhenUsed/>
    <w:qFormat/>
    <w:rsid w:val="003B0AD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semiHidden/>
    <w:unhideWhenUsed/>
    <w:qFormat/>
    <w:rsid w:val="009E383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semiHidden/>
    <w:unhideWhenUsed/>
    <w:qFormat/>
    <w:rsid w:val="00200D6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E3C80"/>
    <w:pPr>
      <w:tabs>
        <w:tab w:val="center" w:pos="4320"/>
        <w:tab w:val="right" w:pos="8640"/>
      </w:tabs>
      <w:bidi/>
    </w:pPr>
  </w:style>
  <w:style w:type="character" w:styleId="Hyperlink">
    <w:name w:val="Hyperlink"/>
    <w:basedOn w:val="a0"/>
    <w:rsid w:val="006E3C80"/>
    <w:rPr>
      <w:color w:val="0000FF"/>
      <w:u w:val="single"/>
    </w:rPr>
  </w:style>
  <w:style w:type="paragraph" w:styleId="a4">
    <w:name w:val="footer"/>
    <w:basedOn w:val="a"/>
    <w:link w:val="Char"/>
    <w:uiPriority w:val="99"/>
    <w:rsid w:val="00C26D9C"/>
    <w:pPr>
      <w:tabs>
        <w:tab w:val="center" w:pos="4320"/>
        <w:tab w:val="right" w:pos="8640"/>
      </w:tabs>
    </w:pPr>
  </w:style>
  <w:style w:type="table" w:styleId="a5">
    <w:name w:val="Table Grid"/>
    <w:basedOn w:val="a1"/>
    <w:uiPriority w:val="59"/>
    <w:rsid w:val="00745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rsid w:val="00CA409B"/>
    <w:pPr>
      <w:spacing w:before="100" w:beforeAutospacing="1" w:after="100" w:afterAutospacing="1"/>
    </w:pPr>
  </w:style>
  <w:style w:type="character" w:customStyle="1" w:styleId="sg">
    <w:name w:val="sg"/>
    <w:basedOn w:val="a0"/>
    <w:rsid w:val="00CA409B"/>
  </w:style>
  <w:style w:type="paragraph" w:styleId="a7">
    <w:name w:val="Balloon Text"/>
    <w:basedOn w:val="a"/>
    <w:semiHidden/>
    <w:rsid w:val="00002707"/>
    <w:rPr>
      <w:rFonts w:ascii="Tahoma" w:hAnsi="Tahoma" w:cs="Tahoma"/>
      <w:sz w:val="16"/>
      <w:szCs w:val="16"/>
    </w:rPr>
  </w:style>
  <w:style w:type="character" w:customStyle="1" w:styleId="blacktext1">
    <w:name w:val="blacktext1"/>
    <w:basedOn w:val="a0"/>
    <w:rsid w:val="004D0EEA"/>
    <w:rPr>
      <w:rFonts w:ascii="Tahoma" w:hAnsi="Tahoma" w:cs="Tahoma" w:hint="default"/>
      <w:color w:val="000000"/>
      <w:sz w:val="16"/>
      <w:szCs w:val="16"/>
    </w:rPr>
  </w:style>
  <w:style w:type="table" w:styleId="10">
    <w:name w:val="Table Classic 1"/>
    <w:basedOn w:val="a1"/>
    <w:rsid w:val="00A2166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List Paragraph"/>
    <w:basedOn w:val="a"/>
    <w:uiPriority w:val="34"/>
    <w:qFormat/>
    <w:rsid w:val="00AA670B"/>
    <w:pPr>
      <w:ind w:left="720"/>
      <w:contextualSpacing/>
    </w:pPr>
  </w:style>
  <w:style w:type="character" w:customStyle="1" w:styleId="1Char">
    <w:name w:val="العنوان 1 Char"/>
    <w:basedOn w:val="a0"/>
    <w:link w:val="1"/>
    <w:rsid w:val="00EB7527"/>
    <w:rPr>
      <w:rFonts w:cs="Traditional Arabic"/>
      <w:b/>
      <w:bCs/>
      <w:szCs w:val="32"/>
      <w:lang w:eastAsia="ar-SA"/>
    </w:rPr>
  </w:style>
  <w:style w:type="paragraph" w:styleId="a9">
    <w:name w:val="Block Text"/>
    <w:basedOn w:val="a"/>
    <w:rsid w:val="00EB7527"/>
    <w:pPr>
      <w:suppressAutoHyphens/>
      <w:bidi/>
      <w:ind w:left="793" w:right="793" w:hanging="793"/>
    </w:pPr>
    <w:rPr>
      <w:rFonts w:cs="Traditional Arabic"/>
      <w:b/>
      <w:bCs/>
      <w:sz w:val="20"/>
      <w:szCs w:val="32"/>
      <w:lang w:eastAsia="ar-SA"/>
    </w:rPr>
  </w:style>
  <w:style w:type="character" w:styleId="aa">
    <w:name w:val="Emphasis"/>
    <w:basedOn w:val="a0"/>
    <w:uiPriority w:val="20"/>
    <w:qFormat/>
    <w:rsid w:val="001B6B84"/>
    <w:rPr>
      <w:b/>
      <w:bCs/>
      <w:i w:val="0"/>
      <w:iCs w:val="0"/>
    </w:rPr>
  </w:style>
  <w:style w:type="character" w:customStyle="1" w:styleId="7Char">
    <w:name w:val="عنوان 7 Char"/>
    <w:basedOn w:val="a0"/>
    <w:link w:val="7"/>
    <w:semiHidden/>
    <w:rsid w:val="009E383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customStyle="1" w:styleId="lowercenteredtext">
    <w:name w:val="lower centered text"/>
    <w:basedOn w:val="a"/>
    <w:rsid w:val="00312531"/>
    <w:pPr>
      <w:spacing w:before="520"/>
      <w:jc w:val="center"/>
    </w:pPr>
    <w:rPr>
      <w:rFonts w:ascii="Microsoft Sans Serif" w:hAnsi="Microsoft Sans Serif"/>
      <w:sz w:val="16"/>
      <w:szCs w:val="18"/>
    </w:rPr>
  </w:style>
  <w:style w:type="paragraph" w:customStyle="1" w:styleId="ColumnHeadings">
    <w:name w:val="Column Headings"/>
    <w:basedOn w:val="2"/>
    <w:autoRedefine/>
    <w:rsid w:val="00312531"/>
    <w:pPr>
      <w:keepNext w:val="0"/>
      <w:keepLines w:val="0"/>
      <w:spacing w:before="0"/>
      <w:jc w:val="center"/>
    </w:pPr>
    <w:rPr>
      <w:rFonts w:ascii="Microsoft Sans Serif" w:eastAsia="Times New Roman" w:hAnsi="Microsoft Sans Serif" w:cs="Times New Roman"/>
      <w:b w:val="0"/>
      <w:bCs w:val="0"/>
      <w:color w:val="FFFFFF"/>
      <w:sz w:val="16"/>
      <w:szCs w:val="16"/>
    </w:rPr>
  </w:style>
  <w:style w:type="character" w:customStyle="1" w:styleId="2Char">
    <w:name w:val="عنوان 2 Char"/>
    <w:basedOn w:val="a0"/>
    <w:link w:val="2"/>
    <w:semiHidden/>
    <w:rsid w:val="00312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ttom1">
    <w:name w:val="textbottom1"/>
    <w:basedOn w:val="a"/>
    <w:rsid w:val="001200E7"/>
    <w:rPr>
      <w:rFonts w:ascii="Arial" w:eastAsia="SimSun" w:hAnsi="Arial" w:cs="Arial"/>
      <w:color w:val="889296"/>
      <w:sz w:val="17"/>
      <w:szCs w:val="17"/>
    </w:rPr>
  </w:style>
  <w:style w:type="character" w:customStyle="1" w:styleId="apple-style-span">
    <w:name w:val="apple-style-span"/>
    <w:basedOn w:val="a0"/>
    <w:rsid w:val="00A61E72"/>
  </w:style>
  <w:style w:type="character" w:customStyle="1" w:styleId="3Char">
    <w:name w:val="عنوان 3 Char"/>
    <w:basedOn w:val="a0"/>
    <w:link w:val="3"/>
    <w:semiHidden/>
    <w:rsid w:val="00095B7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Char">
    <w:name w:val="عنوان 4 Char"/>
    <w:basedOn w:val="a0"/>
    <w:link w:val="4"/>
    <w:semiHidden/>
    <w:rsid w:val="00095B7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Char">
    <w:name w:val="عنوان 5 Char"/>
    <w:basedOn w:val="a0"/>
    <w:link w:val="5"/>
    <w:semiHidden/>
    <w:rsid w:val="00095B7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llCapsHeading">
    <w:name w:val="All Caps Heading"/>
    <w:basedOn w:val="a"/>
    <w:rsid w:val="00095B7B"/>
    <w:rPr>
      <w:rFonts w:ascii="Tahoma" w:hAnsi="Tahoma"/>
      <w:b/>
      <w:caps/>
      <w:color w:val="808080"/>
      <w:spacing w:val="4"/>
      <w:sz w:val="14"/>
      <w:szCs w:val="16"/>
    </w:rPr>
  </w:style>
  <w:style w:type="paragraph" w:styleId="ab">
    <w:name w:val="Body Text"/>
    <w:basedOn w:val="a"/>
    <w:link w:val="Char0"/>
    <w:rsid w:val="00A73B5B"/>
    <w:pPr>
      <w:pBdr>
        <w:top w:val="single" w:sz="4" w:space="1" w:color="auto"/>
      </w:pBdr>
      <w:bidi/>
      <w:jc w:val="lowKashida"/>
    </w:pPr>
    <w:rPr>
      <w:rFonts w:cs="Arabic Transparent"/>
      <w:b/>
      <w:bCs/>
      <w:noProof/>
      <w:sz w:val="18"/>
      <w:szCs w:val="20"/>
      <w:lang w:eastAsia="ar-SA"/>
    </w:rPr>
  </w:style>
  <w:style w:type="character" w:customStyle="1" w:styleId="Char0">
    <w:name w:val="نص أساسي Char"/>
    <w:basedOn w:val="a0"/>
    <w:link w:val="ab"/>
    <w:rsid w:val="00A73B5B"/>
    <w:rPr>
      <w:rFonts w:cs="Arabic Transparent"/>
      <w:b/>
      <w:bCs/>
      <w:noProof/>
      <w:sz w:val="18"/>
      <w:lang w:eastAsia="ar-SA"/>
    </w:rPr>
  </w:style>
  <w:style w:type="character" w:customStyle="1" w:styleId="8Char">
    <w:name w:val="عنوان 8 Char"/>
    <w:basedOn w:val="a0"/>
    <w:link w:val="8"/>
    <w:semiHidden/>
    <w:rsid w:val="00200D67"/>
    <w:rPr>
      <w:rFonts w:asciiTheme="majorHAnsi" w:eastAsiaTheme="majorEastAsia" w:hAnsiTheme="majorHAnsi" w:cstheme="majorBidi"/>
      <w:color w:val="404040" w:themeColor="text1" w:themeTint="BF"/>
    </w:rPr>
  </w:style>
  <w:style w:type="character" w:styleId="ac">
    <w:name w:val="Strong"/>
    <w:basedOn w:val="a0"/>
    <w:uiPriority w:val="22"/>
    <w:qFormat/>
    <w:rsid w:val="00D24EA1"/>
    <w:rPr>
      <w:b/>
      <w:bCs/>
    </w:rPr>
  </w:style>
  <w:style w:type="character" w:customStyle="1" w:styleId="Char">
    <w:name w:val="تذييل الصفحة Char"/>
    <w:basedOn w:val="a0"/>
    <w:link w:val="a4"/>
    <w:uiPriority w:val="99"/>
    <w:rsid w:val="00946C38"/>
    <w:rPr>
      <w:sz w:val="24"/>
      <w:szCs w:val="24"/>
    </w:rPr>
  </w:style>
  <w:style w:type="character" w:customStyle="1" w:styleId="6Char">
    <w:name w:val="عنوان 6 Char"/>
    <w:basedOn w:val="a0"/>
    <w:link w:val="6"/>
    <w:semiHidden/>
    <w:rsid w:val="003B0A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Amount">
    <w:name w:val="Amount"/>
    <w:basedOn w:val="a"/>
    <w:rsid w:val="00FE5AF3"/>
    <w:pPr>
      <w:spacing w:line="264" w:lineRule="auto"/>
      <w:jc w:val="right"/>
    </w:pPr>
    <w:rPr>
      <w:rFonts w:ascii="Trebuchet MS" w:hAnsi="Trebuchet MS"/>
      <w:spacing w:val="4"/>
      <w:sz w:val="17"/>
      <w:szCs w:val="20"/>
    </w:rPr>
  </w:style>
  <w:style w:type="paragraph" w:customStyle="1" w:styleId="Labels">
    <w:name w:val="Labels"/>
    <w:basedOn w:val="2"/>
    <w:rsid w:val="00FE5AF3"/>
    <w:pPr>
      <w:keepNext w:val="0"/>
      <w:keepLines w:val="0"/>
      <w:spacing w:before="20"/>
      <w:jc w:val="right"/>
    </w:pPr>
    <w:rPr>
      <w:rFonts w:ascii="Trebuchet MS" w:eastAsia="Times New Roman" w:hAnsi="Trebuchet MS" w:cs="Times New Roman"/>
      <w:bCs w:val="0"/>
      <w:caps/>
      <w:color w:val="auto"/>
      <w:spacing w:val="4"/>
      <w:sz w:val="15"/>
      <w:szCs w:val="16"/>
    </w:rPr>
  </w:style>
  <w:style w:type="character" w:styleId="ad">
    <w:name w:val="FollowedHyperlink"/>
    <w:basedOn w:val="a0"/>
    <w:rsid w:val="008F7E6E"/>
    <w:rPr>
      <w:color w:val="800080" w:themeColor="followedHyperlink"/>
      <w:u w:val="single"/>
    </w:rPr>
  </w:style>
  <w:style w:type="paragraph" w:styleId="ae">
    <w:name w:val="Body Text Indent"/>
    <w:basedOn w:val="a"/>
    <w:link w:val="Char1"/>
    <w:rsid w:val="003D4D7D"/>
    <w:pPr>
      <w:spacing w:after="120"/>
      <w:ind w:left="360"/>
    </w:pPr>
  </w:style>
  <w:style w:type="character" w:customStyle="1" w:styleId="Char1">
    <w:name w:val="نص أساسي بمسافة بادئة Char"/>
    <w:basedOn w:val="a0"/>
    <w:link w:val="ae"/>
    <w:rsid w:val="003D4D7D"/>
    <w:rPr>
      <w:sz w:val="24"/>
      <w:szCs w:val="24"/>
    </w:rPr>
  </w:style>
  <w:style w:type="character" w:customStyle="1" w:styleId="hps">
    <w:name w:val="hps"/>
    <w:basedOn w:val="a0"/>
    <w:rsid w:val="005403C6"/>
  </w:style>
  <w:style w:type="character" w:customStyle="1" w:styleId="apple-converted-space">
    <w:name w:val="apple-converted-space"/>
    <w:basedOn w:val="a0"/>
    <w:rsid w:val="0054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063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E4F2F9"/>
                <w:bottom w:val="single" w:sz="24" w:space="0" w:color="E4F2F9"/>
                <w:right w:val="single" w:sz="24" w:space="0" w:color="E4F2F9"/>
              </w:divBdr>
            </w:div>
            <w:div w:id="106977186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931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5562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781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606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3932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6180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0876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0776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068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9188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487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6592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10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ch%20Sky\Local%20Settings\Temporary%20Internet%20Files\Content.Outlook\WGWG9REN\&#1593;&#1602;&#1583;%20&#1593;&#1605;&#160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2009-06-16T08:45:00Z</outs:dateTime>
      <outs:isPinned>true</outs:isPinned>
    </outs:relatedDate>
    <outs:relatedDate>
      <outs:type>2</outs:type>
      <outs:displayName>Created</outs:displayName>
      <outs:dateTime>2009-06-16T08:45:00Z</outs:dateTime>
      <outs:isPinned>true</outs:isPinned>
    </outs:relatedDate>
    <outs:relatedDate>
      <outs:type>4</outs:type>
      <outs:displayName>Last Printed</outs:displayName>
      <outs:dateTime>2009-06-09T15:04:00Z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Tech Sky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Tech SKy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D9F88-FCAF-4027-BFE0-052EB200940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2A01641-BE8F-465D-B6C4-CFB263DF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عقد عمل</Template>
  <TotalTime>218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National Talent Training Center would like to reserve two conference room On 22nd of March in “Some” Hotel</vt:lpstr>
      <vt:lpstr>The National Talent Training Center would like to reserve two conference room On 22nd of March in “Some” Hotel</vt:lpstr>
    </vt:vector>
  </TitlesOfParts>
  <Company>Hewlett-Packard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National Talent Training Center would like to reserve two conference room On 22nd of March in “Some” Hotel</dc:title>
  <dc:creator>Tech Sky</dc:creator>
  <cp:lastModifiedBy>abedo abedo</cp:lastModifiedBy>
  <cp:revision>8</cp:revision>
  <cp:lastPrinted>2016-09-08T06:29:00Z</cp:lastPrinted>
  <dcterms:created xsi:type="dcterms:W3CDTF">2016-08-12T11:57:00Z</dcterms:created>
  <dcterms:modified xsi:type="dcterms:W3CDTF">2017-07-04T11:50:00Z</dcterms:modified>
</cp:coreProperties>
</file>